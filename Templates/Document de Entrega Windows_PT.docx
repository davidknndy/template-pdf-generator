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XSpec="center" w:tblpY="37"/>
        <w:tblW w:w="10107" w:type="dxa"/>
        <w:tblLayout w:type="fixed"/>
        <w:tblLook w:val="04A0" w:firstRow="1" w:lastRow="0" w:firstColumn="1" w:lastColumn="0" w:noHBand="0" w:noVBand="1"/>
      </w:tblPr>
      <w:tblGrid>
        <w:gridCol w:w="1271"/>
        <w:gridCol w:w="1858"/>
        <w:gridCol w:w="405"/>
        <w:gridCol w:w="2055"/>
        <w:gridCol w:w="1080"/>
        <w:gridCol w:w="135"/>
        <w:gridCol w:w="698"/>
        <w:gridCol w:w="705"/>
        <w:gridCol w:w="1900"/>
      </w:tblGrid>
      <w:tr w:rsidR="00E41E27" w:rsidRPr="00285563" w14:paraId="48600901" w14:textId="77777777" w:rsidTr="008D41AB">
        <w:trPr>
          <w:trHeight w:val="1119"/>
        </w:trPr>
        <w:tc>
          <w:tcPr>
            <w:tcW w:w="3129" w:type="dxa"/>
            <w:gridSpan w:val="2"/>
            <w:vAlign w:val="center"/>
          </w:tcPr>
          <w:p w14:paraId="672A6659" w14:textId="7BDC83A2" w:rsidR="00E41E27" w:rsidRPr="00285563" w:rsidRDefault="0069428E" w:rsidP="00E41E27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55B2DFA0" wp14:editId="289CFD2E">
                  <wp:extent cx="1884510" cy="617220"/>
                  <wp:effectExtent l="0" t="0" r="0" b="0"/>
                  <wp:docPr id="6" name="Imagem 6" descr="https://encrypted-tbn0.gstatic.com/images?q=tbn:ANd9GcRgHuJFXQNFAqoTxVib6-SslC28Os1xKtRF8g&amp;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ncrypted-tbn0.gstatic.com/images?q=tbn:ANd9GcRgHuJFXQNFAqoTxVib6-SslC28Os1xKtRF8g&amp;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104" cy="639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3" w:type="dxa"/>
            <w:gridSpan w:val="5"/>
            <w:vAlign w:val="center"/>
          </w:tcPr>
          <w:p w14:paraId="4AEE0C03" w14:textId="7204399E" w:rsidR="00E41E27" w:rsidRPr="0069428E" w:rsidRDefault="42884155" w:rsidP="42884155">
            <w:pPr>
              <w:jc w:val="center"/>
              <w:rPr>
                <w:rFonts w:ascii="Segoe UI Light" w:hAnsi="Segoe UI Light" w:cs="Segoe UI Light"/>
                <w:b/>
                <w:bCs/>
                <w:sz w:val="32"/>
                <w:szCs w:val="32"/>
              </w:rPr>
            </w:pPr>
            <w:r w:rsidRPr="0069428E">
              <w:rPr>
                <w:rFonts w:ascii="Segoe UI Light" w:hAnsi="Segoe UI Light" w:cs="Segoe UI Light"/>
                <w:b/>
                <w:bCs/>
                <w:sz w:val="32"/>
                <w:szCs w:val="32"/>
              </w:rPr>
              <w:t>Documento de entrega de Chamado</w:t>
            </w:r>
          </w:p>
        </w:tc>
        <w:tc>
          <w:tcPr>
            <w:tcW w:w="2605" w:type="dxa"/>
            <w:gridSpan w:val="2"/>
            <w:vAlign w:val="center"/>
          </w:tcPr>
          <w:p w14:paraId="0A37501D" w14:textId="24BDDA34" w:rsidR="00E41E27" w:rsidRPr="00285563" w:rsidRDefault="0069428E" w:rsidP="00E41E27">
            <w:pPr>
              <w:jc w:val="center"/>
              <w:rPr>
                <w:rFonts w:ascii="Segoe UI Light" w:hAnsi="Segoe UI Light" w:cs="Segoe UI Light"/>
                <w:b/>
              </w:rPr>
            </w:pPr>
            <w:r>
              <w:rPr>
                <w:noProof/>
              </w:rPr>
              <w:drawing>
                <wp:inline distT="0" distB="0" distL="0" distR="0" wp14:anchorId="5F13C54E" wp14:editId="24D03199">
                  <wp:extent cx="1552575" cy="590429"/>
                  <wp:effectExtent l="0" t="0" r="0" b="0"/>
                  <wp:docPr id="5" name="Imagem 5" descr="Sigga Brizzo – At the ECOM App Library | Get it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igga Brizzo – At the ECOM App Library | Get it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725" cy="59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E27" w:rsidRPr="00285563" w14:paraId="3C90A0EB" w14:textId="77777777" w:rsidTr="42884155">
        <w:trPr>
          <w:trHeight w:val="47"/>
        </w:trPr>
        <w:tc>
          <w:tcPr>
            <w:tcW w:w="10107" w:type="dxa"/>
            <w:gridSpan w:val="9"/>
            <w:vAlign w:val="center"/>
          </w:tcPr>
          <w:p w14:paraId="26581917" w14:textId="12509D31" w:rsidR="00E41E27" w:rsidRPr="00285563" w:rsidRDefault="42884155" w:rsidP="42884155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42884155">
              <w:rPr>
                <w:rFonts w:ascii="Segoe UI Light" w:hAnsi="Segoe UI Light" w:cs="Segoe UI Light"/>
                <w:b/>
                <w:bCs/>
              </w:rPr>
              <w:t>Equipe de Suporte</w:t>
            </w:r>
          </w:p>
        </w:tc>
      </w:tr>
      <w:tr w:rsidR="00E41E27" w:rsidRPr="00285563" w14:paraId="72BDBC86" w14:textId="77777777" w:rsidTr="00E7763F">
        <w:trPr>
          <w:trHeight w:val="47"/>
        </w:trPr>
        <w:tc>
          <w:tcPr>
            <w:tcW w:w="1271" w:type="dxa"/>
            <w:vAlign w:val="center"/>
          </w:tcPr>
          <w:p w14:paraId="724810D1" w14:textId="737A1DD8" w:rsidR="00E41E27" w:rsidRPr="00285563" w:rsidRDefault="00E7763F" w:rsidP="42884155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Analista</w:t>
            </w:r>
            <w:r w:rsidR="42884155" w:rsidRPr="42884155">
              <w:rPr>
                <w:rFonts w:ascii="Segoe UI Light" w:hAnsi="Segoe UI Light" w:cs="Segoe UI Light"/>
                <w:b/>
                <w:bCs/>
              </w:rPr>
              <w:t>:</w:t>
            </w:r>
          </w:p>
        </w:tc>
        <w:tc>
          <w:tcPr>
            <w:tcW w:w="4318" w:type="dxa"/>
            <w:gridSpan w:val="3"/>
            <w:vAlign w:val="center"/>
          </w:tcPr>
          <w:p w14:paraId="222D1520" w14:textId="08D416F8" w:rsidR="00E41E27" w:rsidRPr="00285563" w:rsidRDefault="00BB2DCD" w:rsidP="4288415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{{</w:t>
            </w:r>
            <w:proofErr w:type="spellStart"/>
            <w:r>
              <w:rPr>
                <w:rFonts w:ascii="Segoe UI Light" w:hAnsi="Segoe UI Light" w:cs="Segoe UI Light"/>
              </w:rPr>
              <w:t>Analyst</w:t>
            </w:r>
            <w:r w:rsidR="004E31B4">
              <w:rPr>
                <w:rFonts w:ascii="Segoe UI Light" w:hAnsi="Segoe UI Light" w:cs="Segoe UI Light"/>
              </w:rPr>
              <w:t>_</w:t>
            </w:r>
            <w:r>
              <w:rPr>
                <w:rFonts w:ascii="Segoe UI Light" w:hAnsi="Segoe UI Light" w:cs="Segoe UI Light"/>
              </w:rPr>
              <w:t>name</w:t>
            </w:r>
            <w:proofErr w:type="spellEnd"/>
            <w:r>
              <w:rPr>
                <w:rFonts w:ascii="Segoe UI Light" w:hAnsi="Segoe UI Light" w:cs="Segoe UI Light"/>
              </w:rPr>
              <w:t>}}</w:t>
            </w:r>
          </w:p>
        </w:tc>
        <w:tc>
          <w:tcPr>
            <w:tcW w:w="1080" w:type="dxa"/>
            <w:vAlign w:val="center"/>
          </w:tcPr>
          <w:p w14:paraId="4ED34C8C" w14:textId="77777777" w:rsidR="00E41E27" w:rsidRPr="00285563" w:rsidRDefault="44014980" w:rsidP="44014980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44014980">
              <w:rPr>
                <w:rFonts w:ascii="Segoe UI Light" w:hAnsi="Segoe UI Light" w:cs="Segoe UI Light"/>
                <w:b/>
                <w:bCs/>
              </w:rPr>
              <w:t>E-mail:</w:t>
            </w:r>
          </w:p>
        </w:tc>
        <w:tc>
          <w:tcPr>
            <w:tcW w:w="3438" w:type="dxa"/>
            <w:gridSpan w:val="4"/>
            <w:vAlign w:val="center"/>
          </w:tcPr>
          <w:p w14:paraId="6A584DE4" w14:textId="4E3BF3F2" w:rsidR="00E41E27" w:rsidRPr="00285563" w:rsidRDefault="007A0222" w:rsidP="00E7763F">
            <w:pPr>
              <w:tabs>
                <w:tab w:val="left" w:pos="4264"/>
              </w:tabs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{{</w:t>
            </w:r>
            <w:proofErr w:type="spellStart"/>
            <w:r>
              <w:rPr>
                <w:rFonts w:ascii="Segoe UI Light" w:hAnsi="Segoe UI Light" w:cs="Segoe UI Light"/>
              </w:rPr>
              <w:t>Analyst</w:t>
            </w:r>
            <w:r w:rsidR="004E31B4">
              <w:rPr>
                <w:rFonts w:ascii="Segoe UI Light" w:hAnsi="Segoe UI Light" w:cs="Segoe UI Light"/>
              </w:rPr>
              <w:t>_</w:t>
            </w:r>
            <w:r>
              <w:rPr>
                <w:rFonts w:ascii="Segoe UI Light" w:hAnsi="Segoe UI Light" w:cs="Segoe UI Light"/>
              </w:rPr>
              <w:t>mail</w:t>
            </w:r>
            <w:proofErr w:type="spellEnd"/>
            <w:r>
              <w:rPr>
                <w:rFonts w:ascii="Segoe UI Light" w:hAnsi="Segoe UI Light" w:cs="Segoe UI Light"/>
              </w:rPr>
              <w:t>}}</w:t>
            </w:r>
          </w:p>
        </w:tc>
      </w:tr>
      <w:tr w:rsidR="00A268F0" w:rsidRPr="00285563" w14:paraId="5B388E52" w14:textId="77777777" w:rsidTr="00E7763F">
        <w:trPr>
          <w:trHeight w:val="47"/>
        </w:trPr>
        <w:tc>
          <w:tcPr>
            <w:tcW w:w="1271" w:type="dxa"/>
            <w:vAlign w:val="center"/>
          </w:tcPr>
          <w:p w14:paraId="69D0922D" w14:textId="10B037A9" w:rsidR="00A268F0" w:rsidRPr="00285563" w:rsidRDefault="42884155" w:rsidP="42884155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42884155">
              <w:rPr>
                <w:rFonts w:ascii="Segoe UI Light" w:hAnsi="Segoe UI Light" w:cs="Segoe UI Light"/>
                <w:b/>
                <w:bCs/>
              </w:rPr>
              <w:t>Cliente:</w:t>
            </w:r>
          </w:p>
        </w:tc>
        <w:tc>
          <w:tcPr>
            <w:tcW w:w="2263" w:type="dxa"/>
            <w:gridSpan w:val="2"/>
            <w:vAlign w:val="center"/>
          </w:tcPr>
          <w:p w14:paraId="000186D3" w14:textId="654CDC27" w:rsidR="00A268F0" w:rsidRPr="00967F07" w:rsidRDefault="007A0222" w:rsidP="4288415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{{</w:t>
            </w:r>
            <w:proofErr w:type="spellStart"/>
            <w:r>
              <w:rPr>
                <w:rFonts w:ascii="Segoe UI Light" w:hAnsi="Segoe UI Light" w:cs="Segoe UI Light"/>
              </w:rPr>
              <w:t>Client</w:t>
            </w:r>
            <w:proofErr w:type="spellEnd"/>
            <w:r>
              <w:rPr>
                <w:rFonts w:ascii="Segoe UI Light" w:hAnsi="Segoe UI Light" w:cs="Segoe UI Light"/>
              </w:rPr>
              <w:t>}}</w:t>
            </w:r>
          </w:p>
        </w:tc>
        <w:tc>
          <w:tcPr>
            <w:tcW w:w="3270" w:type="dxa"/>
            <w:gridSpan w:val="3"/>
            <w:vAlign w:val="center"/>
          </w:tcPr>
          <w:p w14:paraId="49C66DDB" w14:textId="59E90F0E" w:rsidR="00A268F0" w:rsidRPr="00A268F0" w:rsidRDefault="42884155" w:rsidP="42884155">
            <w:pPr>
              <w:jc w:val="center"/>
              <w:rPr>
                <w:rFonts w:ascii="Segoe UI Light" w:hAnsi="Segoe UI Light" w:cs="Segoe UI Light"/>
              </w:rPr>
            </w:pPr>
            <w:r w:rsidRPr="42884155">
              <w:rPr>
                <w:rFonts w:ascii="Segoe UI Light" w:hAnsi="Segoe UI Light" w:cs="Segoe UI Light"/>
                <w:b/>
                <w:bCs/>
              </w:rPr>
              <w:t xml:space="preserve">Versão do Documento:  </w:t>
            </w:r>
            <w:r w:rsidRPr="42884155">
              <w:rPr>
                <w:rFonts w:ascii="Segoe UI Light" w:hAnsi="Segoe UI Light" w:cs="Segoe UI Light"/>
              </w:rPr>
              <w:t>v1</w:t>
            </w:r>
          </w:p>
        </w:tc>
        <w:tc>
          <w:tcPr>
            <w:tcW w:w="1403" w:type="dxa"/>
            <w:gridSpan w:val="2"/>
            <w:vAlign w:val="center"/>
          </w:tcPr>
          <w:p w14:paraId="236FCE58" w14:textId="77777777" w:rsidR="00A268F0" w:rsidRPr="00285563" w:rsidRDefault="00A268F0" w:rsidP="00E41E27">
            <w:pPr>
              <w:jc w:val="center"/>
              <w:rPr>
                <w:rFonts w:ascii="Segoe UI Light" w:hAnsi="Segoe UI Light" w:cs="Segoe UI Light"/>
                <w:b/>
              </w:rPr>
            </w:pPr>
            <w:r>
              <w:rPr>
                <w:rFonts w:ascii="Segoe UI Light" w:hAnsi="Segoe UI Light" w:cs="Segoe UI Light"/>
                <w:b/>
              </w:rPr>
              <w:t>Ticket</w:t>
            </w:r>
            <w:r w:rsidR="00283B7B">
              <w:rPr>
                <w:rFonts w:ascii="Segoe UI Light" w:hAnsi="Segoe UI Light" w:cs="Segoe UI Light"/>
                <w:b/>
              </w:rPr>
              <w:t>/JIRA</w:t>
            </w:r>
            <w:r w:rsidRPr="00285563">
              <w:rPr>
                <w:rFonts w:ascii="Segoe UI Light" w:hAnsi="Segoe UI Light" w:cs="Segoe UI Light"/>
                <w:b/>
              </w:rPr>
              <w:t>:</w:t>
            </w:r>
          </w:p>
        </w:tc>
        <w:tc>
          <w:tcPr>
            <w:tcW w:w="1900" w:type="dxa"/>
            <w:vAlign w:val="center"/>
          </w:tcPr>
          <w:p w14:paraId="34C61D5E" w14:textId="438E68DD" w:rsidR="00A268F0" w:rsidRPr="00EF6585" w:rsidRDefault="007A0222" w:rsidP="42884155">
            <w:pPr>
              <w:tabs>
                <w:tab w:val="left" w:pos="4264"/>
              </w:tabs>
              <w:jc w:val="center"/>
              <w:rPr>
                <w:rFonts w:ascii="Segoe UI Light" w:hAnsi="Segoe UI Light" w:cs="Segoe UI Light"/>
                <w:sz w:val="22"/>
                <w:szCs w:val="22"/>
              </w:rPr>
            </w:pPr>
            <w:r>
              <w:rPr>
                <w:rFonts w:ascii="Segoe UI Light" w:hAnsi="Segoe UI Light" w:cs="Segoe UI Light"/>
                <w:sz w:val="22"/>
                <w:szCs w:val="22"/>
              </w:rPr>
              <w:t>{{</w:t>
            </w:r>
            <w:proofErr w:type="spellStart"/>
            <w:r w:rsidRPr="007A0222">
              <w:rPr>
                <w:rFonts w:ascii="Segoe UI Light" w:hAnsi="Segoe UI Light" w:cs="Segoe UI Light"/>
                <w:sz w:val="22"/>
                <w:szCs w:val="22"/>
              </w:rPr>
              <w:t>Ticket</w:t>
            </w:r>
            <w:r w:rsidR="004E31B4">
              <w:rPr>
                <w:rFonts w:ascii="Segoe UI Light" w:hAnsi="Segoe UI Light" w:cs="Segoe UI Light"/>
                <w:sz w:val="22"/>
                <w:szCs w:val="22"/>
              </w:rPr>
              <w:t>_</w:t>
            </w:r>
            <w:r w:rsidRPr="007A0222">
              <w:rPr>
                <w:rFonts w:ascii="Segoe UI Light" w:hAnsi="Segoe UI Light" w:cs="Segoe UI Light"/>
                <w:sz w:val="22"/>
                <w:szCs w:val="22"/>
              </w:rPr>
              <w:t>number</w:t>
            </w:r>
            <w:proofErr w:type="spellEnd"/>
            <w:r>
              <w:rPr>
                <w:rFonts w:ascii="Segoe UI Light" w:hAnsi="Segoe UI Light" w:cs="Segoe UI Light"/>
                <w:sz w:val="22"/>
                <w:szCs w:val="22"/>
              </w:rPr>
              <w:t>}}</w:t>
            </w:r>
          </w:p>
        </w:tc>
      </w:tr>
      <w:tr w:rsidR="00E41E27" w:rsidRPr="00285563" w14:paraId="131F9F9E" w14:textId="77777777" w:rsidTr="00E7763F">
        <w:trPr>
          <w:trHeight w:val="47"/>
        </w:trPr>
        <w:tc>
          <w:tcPr>
            <w:tcW w:w="1271" w:type="dxa"/>
            <w:vAlign w:val="center"/>
          </w:tcPr>
          <w:p w14:paraId="082A5F13" w14:textId="4EA1C573" w:rsidR="00E41E27" w:rsidRPr="00285563" w:rsidRDefault="42884155" w:rsidP="42884155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42884155">
              <w:rPr>
                <w:rFonts w:ascii="Segoe UI Light" w:hAnsi="Segoe UI Light" w:cs="Segoe UI Light"/>
                <w:b/>
                <w:bCs/>
              </w:rPr>
              <w:t>Resumo:</w:t>
            </w:r>
          </w:p>
        </w:tc>
        <w:tc>
          <w:tcPr>
            <w:tcW w:w="8836" w:type="dxa"/>
            <w:gridSpan w:val="8"/>
            <w:vAlign w:val="center"/>
          </w:tcPr>
          <w:p w14:paraId="7E1B066C" w14:textId="10BF793C" w:rsidR="00995952" w:rsidRPr="00995952" w:rsidRDefault="007A0222" w:rsidP="00995952">
            <w:pPr>
              <w:pBdr>
                <w:left w:val="single" w:sz="4" w:space="4" w:color="auto"/>
                <w:right w:val="single" w:sz="4" w:space="4" w:color="auto"/>
              </w:pBdr>
              <w:jc w:val="center"/>
              <w:rPr>
                <w:rFonts w:ascii="Segoe UI Light" w:eastAsia="Segoe UI Light" w:hAnsi="Segoe UI Light" w:cs="Segoe UI Light"/>
                <w:color w:val="183247"/>
                <w:szCs w:val="27"/>
              </w:rPr>
            </w:pPr>
            <w:r>
              <w:rPr>
                <w:rFonts w:ascii="Segoe UI Light" w:eastAsia="Segoe UI Light" w:hAnsi="Segoe UI Light" w:cs="Segoe UI Light"/>
                <w:color w:val="183247"/>
                <w:szCs w:val="27"/>
              </w:rPr>
              <w:t>{{</w:t>
            </w:r>
            <w:proofErr w:type="spellStart"/>
            <w:r w:rsidR="0079034E">
              <w:rPr>
                <w:rFonts w:ascii="Segoe UI Light" w:hAnsi="Segoe UI Light" w:cs="Segoe UI Light"/>
                <w:sz w:val="22"/>
              </w:rPr>
              <w:t>Ticket</w:t>
            </w:r>
            <w:r w:rsidR="004E31B4">
              <w:rPr>
                <w:rFonts w:ascii="Segoe UI Light" w:hAnsi="Segoe UI Light" w:cs="Segoe UI Light"/>
                <w:sz w:val="22"/>
              </w:rPr>
              <w:t>_</w:t>
            </w:r>
            <w:r w:rsidR="0079034E">
              <w:rPr>
                <w:rFonts w:ascii="Segoe UI Light" w:hAnsi="Segoe UI Light" w:cs="Segoe UI Light"/>
                <w:sz w:val="22"/>
              </w:rPr>
              <w:t>description</w:t>
            </w:r>
            <w:proofErr w:type="spellEnd"/>
            <w:r w:rsidR="0079034E">
              <w:rPr>
                <w:rFonts w:ascii="Segoe UI Light" w:eastAsia="Segoe UI Light" w:hAnsi="Segoe UI Light" w:cs="Segoe UI Light"/>
                <w:color w:val="183247"/>
                <w:szCs w:val="27"/>
              </w:rPr>
              <w:t>}}</w:t>
            </w:r>
          </w:p>
        </w:tc>
      </w:tr>
    </w:tbl>
    <w:p w14:paraId="38074E72" w14:textId="3D534FE6" w:rsidR="42884155" w:rsidRDefault="42884155" w:rsidP="65A84CD0">
      <w:pPr>
        <w:jc w:val="center"/>
        <w:rPr>
          <w:rFonts w:ascii="Segoe UI Light" w:hAnsi="Segoe UI Light" w:cs="Segoe UI Light"/>
        </w:rPr>
      </w:pPr>
    </w:p>
    <w:p w14:paraId="7F66CB04" w14:textId="23C767D2" w:rsidR="42884155" w:rsidRDefault="42884155" w:rsidP="42884155">
      <w:pPr>
        <w:rPr>
          <w:rFonts w:ascii="Segoe UI Light" w:eastAsia="Segoe UI Light" w:hAnsi="Segoe UI Light" w:cs="Segoe UI Light"/>
        </w:rPr>
      </w:pPr>
      <w:r w:rsidRPr="42884155">
        <w:rPr>
          <w:rFonts w:ascii="Segoe UI Light" w:eastAsia="Segoe UI Light" w:hAnsi="Segoe UI Light" w:cs="Segoe UI Light"/>
        </w:rPr>
        <w:t>Diretrizes do atendimento dos chamados:</w:t>
      </w:r>
      <w:bookmarkStart w:id="0" w:name="_GoBack"/>
      <w:bookmarkEnd w:id="0"/>
    </w:p>
    <w:p w14:paraId="0A640DD1" w14:textId="00A3CAF0" w:rsidR="42884155" w:rsidRDefault="42884155" w:rsidP="42884155">
      <w:pPr>
        <w:pStyle w:val="PargrafodaLista"/>
        <w:numPr>
          <w:ilvl w:val="0"/>
          <w:numId w:val="34"/>
        </w:numPr>
        <w:spacing w:after="200"/>
      </w:pPr>
      <w:r w:rsidRPr="42884155">
        <w:rPr>
          <w:rFonts w:ascii="Segoe UI Light" w:eastAsia="Segoe UI Light" w:hAnsi="Segoe UI Light" w:cs="Segoe UI Light"/>
        </w:rPr>
        <w:t>Todos os tickets/chamados são atendidos por consultores técnicos e funcionais devidamente capacitados;</w:t>
      </w:r>
    </w:p>
    <w:p w14:paraId="33400093" w14:textId="0C068547" w:rsidR="42884155" w:rsidRDefault="42884155" w:rsidP="42884155">
      <w:pPr>
        <w:pStyle w:val="PargrafodaLista"/>
        <w:numPr>
          <w:ilvl w:val="0"/>
          <w:numId w:val="34"/>
        </w:numPr>
        <w:spacing w:after="200"/>
      </w:pPr>
      <w:r w:rsidRPr="42884155">
        <w:rPr>
          <w:rFonts w:ascii="Segoe UI Light" w:eastAsia="Segoe UI Light" w:hAnsi="Segoe UI Light" w:cs="Segoe UI Light"/>
        </w:rPr>
        <w:t>Todos os tickets/chamados só serão encerrados com a confirmação da eficácia da solução pelo cliente;</w:t>
      </w:r>
    </w:p>
    <w:p w14:paraId="4EA08E04" w14:textId="073083F0" w:rsidR="42884155" w:rsidRPr="00E7763F" w:rsidRDefault="42884155" w:rsidP="65A84CD0">
      <w:pPr>
        <w:pStyle w:val="PargrafodaLista"/>
        <w:numPr>
          <w:ilvl w:val="0"/>
          <w:numId w:val="34"/>
        </w:numPr>
      </w:pPr>
      <w:r w:rsidRPr="42884155">
        <w:rPr>
          <w:rFonts w:ascii="Segoe UI Light" w:eastAsia="Segoe UI Light" w:hAnsi="Segoe UI Light" w:cs="Segoe UI Light"/>
        </w:rPr>
        <w:t>Para contagem do tempo de atendimento de ticket/chamado são descontados os dias em que o chamado ficou com os status de “Aguardando Cliente” e “Entregue”.</w:t>
      </w:r>
    </w:p>
    <w:p w14:paraId="02EB378F" w14:textId="77777777" w:rsidR="00E41E27" w:rsidRPr="00285563" w:rsidRDefault="00E41E27" w:rsidP="00E41E27">
      <w:pPr>
        <w:pStyle w:val="PargrafodaLista"/>
        <w:rPr>
          <w:rFonts w:ascii="Segoe UI Light" w:hAnsi="Segoe UI Light" w:cs="Segoe UI Light"/>
        </w:rPr>
      </w:pPr>
    </w:p>
    <w:tbl>
      <w:tblPr>
        <w:tblStyle w:val="SombreamentoMdio1"/>
        <w:tblW w:w="0" w:type="auto"/>
        <w:tblLayout w:type="fixed"/>
        <w:tblLook w:val="04A0" w:firstRow="1" w:lastRow="0" w:firstColumn="1" w:lastColumn="0" w:noHBand="0" w:noVBand="1"/>
      </w:tblPr>
      <w:tblGrid>
        <w:gridCol w:w="9639"/>
      </w:tblGrid>
      <w:tr w:rsidR="42884155" w14:paraId="706679EB" w14:textId="77777777" w:rsidTr="42884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7F7F7F" w:themeFill="background1" w:themeFillShade="7F"/>
          </w:tcPr>
          <w:p w14:paraId="10CB6C64" w14:textId="0E6D1416" w:rsidR="42884155" w:rsidRDefault="42884155" w:rsidP="42884155">
            <w:r w:rsidRPr="42884155">
              <w:rPr>
                <w:rFonts w:ascii="Segoe UI Light" w:eastAsia="Segoe UI Light" w:hAnsi="Segoe UI Light" w:cs="Segoe UI Light"/>
              </w:rPr>
              <w:t>Descrição do Ticket/Chamado</w:t>
            </w:r>
            <w:r w:rsidR="005D060D">
              <w:rPr>
                <w:rFonts w:ascii="Segoe UI Light" w:eastAsia="Segoe UI Light" w:hAnsi="Segoe UI Light" w:cs="Segoe UI Light"/>
              </w:rPr>
              <w:t>:</w:t>
            </w:r>
          </w:p>
        </w:tc>
      </w:tr>
    </w:tbl>
    <w:p w14:paraId="6DC76240" w14:textId="45C4136A" w:rsidR="00971457" w:rsidRDefault="00971457" w:rsidP="42884155">
      <w:pPr>
        <w:jc w:val="both"/>
        <w:rPr>
          <w:rFonts w:ascii="Segoe UI Light" w:eastAsia="Segoe UI Light" w:hAnsi="Segoe UI Light" w:cs="Segoe UI Light"/>
        </w:rPr>
      </w:pPr>
    </w:p>
    <w:p w14:paraId="1A9147E7" w14:textId="4E01DEEA" w:rsidR="00995952" w:rsidRPr="00995952" w:rsidRDefault="007A0222" w:rsidP="00995952">
      <w:pPr>
        <w:jc w:val="both"/>
        <w:rPr>
          <w:rFonts w:ascii="Segoe UI Light" w:hAnsi="Segoe UI Light" w:cs="Segoe UI Light"/>
          <w:sz w:val="22"/>
        </w:rPr>
      </w:pPr>
      <w:r>
        <w:rPr>
          <w:rFonts w:ascii="Segoe UI Light" w:hAnsi="Segoe UI Light" w:cs="Segoe UI Light"/>
          <w:b/>
          <w:bCs/>
        </w:rPr>
        <w:t>{{</w:t>
      </w:r>
      <w:proofErr w:type="spellStart"/>
      <w:r>
        <w:rPr>
          <w:rFonts w:ascii="Segoe UI Light" w:hAnsi="Segoe UI Light" w:cs="Segoe UI Light"/>
          <w:b/>
          <w:bCs/>
        </w:rPr>
        <w:t>Ticket</w:t>
      </w:r>
      <w:r w:rsidR="004E31B4">
        <w:rPr>
          <w:rFonts w:ascii="Segoe UI Light" w:hAnsi="Segoe UI Light" w:cs="Segoe UI Light"/>
          <w:b/>
          <w:bCs/>
        </w:rPr>
        <w:t>_</w:t>
      </w:r>
      <w:r>
        <w:rPr>
          <w:rFonts w:ascii="Segoe UI Light" w:hAnsi="Segoe UI Light" w:cs="Segoe UI Light"/>
          <w:b/>
          <w:bCs/>
        </w:rPr>
        <w:t>number</w:t>
      </w:r>
      <w:proofErr w:type="spellEnd"/>
      <w:r>
        <w:rPr>
          <w:rFonts w:ascii="Segoe UI Light" w:hAnsi="Segoe UI Light" w:cs="Segoe UI Light"/>
          <w:b/>
          <w:bCs/>
        </w:rPr>
        <w:t>}}</w:t>
      </w:r>
      <w:r w:rsidR="00E7763F" w:rsidRPr="00E7763F">
        <w:rPr>
          <w:rFonts w:ascii="Segoe UI Light" w:hAnsi="Segoe UI Light" w:cs="Segoe UI Light"/>
          <w:b/>
        </w:rPr>
        <w:t>:</w:t>
      </w:r>
      <w:r w:rsidR="0009592D">
        <w:rPr>
          <w:rFonts w:ascii="Segoe UI Light" w:hAnsi="Segoe UI Light" w:cs="Segoe UI Light"/>
          <w:b/>
        </w:rPr>
        <w:t xml:space="preserve"> </w:t>
      </w:r>
      <w:r>
        <w:rPr>
          <w:rFonts w:ascii="Segoe UI Light" w:eastAsia="Segoe UI Light" w:hAnsi="Segoe UI Light" w:cs="Segoe UI Light"/>
          <w:color w:val="183247"/>
          <w:szCs w:val="27"/>
        </w:rPr>
        <w:t>{{</w:t>
      </w:r>
      <w:proofErr w:type="spellStart"/>
      <w:r w:rsidR="0079034E">
        <w:rPr>
          <w:rFonts w:ascii="Segoe UI Light" w:hAnsi="Segoe UI Light" w:cs="Segoe UI Light"/>
          <w:sz w:val="22"/>
        </w:rPr>
        <w:t>Ticket</w:t>
      </w:r>
      <w:r w:rsidR="004E31B4">
        <w:rPr>
          <w:rFonts w:ascii="Segoe UI Light" w:hAnsi="Segoe UI Light" w:cs="Segoe UI Light"/>
          <w:sz w:val="22"/>
        </w:rPr>
        <w:t>_</w:t>
      </w:r>
      <w:r w:rsidR="0079034E">
        <w:rPr>
          <w:rFonts w:ascii="Segoe UI Light" w:hAnsi="Segoe UI Light" w:cs="Segoe UI Light"/>
          <w:sz w:val="22"/>
        </w:rPr>
        <w:t>description</w:t>
      </w:r>
      <w:proofErr w:type="spellEnd"/>
      <w:r>
        <w:rPr>
          <w:rFonts w:ascii="Segoe UI Light" w:eastAsia="Segoe UI Light" w:hAnsi="Segoe UI Light" w:cs="Segoe UI Light"/>
          <w:color w:val="183247"/>
          <w:szCs w:val="27"/>
        </w:rPr>
        <w:t>}}</w:t>
      </w:r>
    </w:p>
    <w:p w14:paraId="34D8D41E" w14:textId="7CFE17ED" w:rsidR="00E7763F" w:rsidRPr="005D060D" w:rsidRDefault="008E2FDE" w:rsidP="00E7763F">
      <w:pPr>
        <w:jc w:val="both"/>
        <w:rPr>
          <w:rFonts w:ascii="Segoe UI Light" w:hAnsi="Segoe UI Light" w:cs="Segoe UI Light"/>
          <w:sz w:val="22"/>
        </w:rPr>
      </w:pPr>
      <w:r w:rsidRPr="005D060D">
        <w:rPr>
          <w:rFonts w:ascii="Segoe UI Light" w:hAnsi="Segoe UI Light" w:cs="Segoe UI Light"/>
          <w:b/>
          <w:sz w:val="22"/>
        </w:rPr>
        <w:t>Versão</w:t>
      </w:r>
      <w:r w:rsidR="00E7763F" w:rsidRPr="005D060D">
        <w:rPr>
          <w:rFonts w:ascii="Segoe UI Light" w:hAnsi="Segoe UI Light" w:cs="Segoe UI Light"/>
          <w:b/>
          <w:sz w:val="22"/>
        </w:rPr>
        <w:t>:</w:t>
      </w:r>
      <w:r w:rsidR="00344925" w:rsidRPr="005D060D">
        <w:rPr>
          <w:rFonts w:ascii="Segoe UI Light" w:hAnsi="Segoe UI Light" w:cs="Segoe UI Light"/>
          <w:sz w:val="22"/>
        </w:rPr>
        <w:t xml:space="preserve"> </w:t>
      </w:r>
      <w:r w:rsidR="007A0222">
        <w:rPr>
          <w:rFonts w:ascii="Segoe UI Light" w:hAnsi="Segoe UI Light" w:cs="Segoe UI Light"/>
          <w:sz w:val="22"/>
        </w:rPr>
        <w:t>{{</w:t>
      </w:r>
      <w:proofErr w:type="spellStart"/>
      <w:r w:rsidR="007A0222">
        <w:rPr>
          <w:rFonts w:ascii="Segoe UI Light" w:hAnsi="Segoe UI Light" w:cs="Segoe UI Light"/>
          <w:sz w:val="22"/>
        </w:rPr>
        <w:t>Version</w:t>
      </w:r>
      <w:proofErr w:type="spellEnd"/>
      <w:r w:rsidR="007A0222">
        <w:rPr>
          <w:rFonts w:ascii="Segoe UI Light" w:hAnsi="Segoe UI Light" w:cs="Segoe UI Light"/>
          <w:sz w:val="22"/>
        </w:rPr>
        <w:t>}}</w:t>
      </w:r>
    </w:p>
    <w:p w14:paraId="7D4E44FB" w14:textId="3FB43CD1" w:rsidR="00E7763F" w:rsidRPr="005D060D" w:rsidRDefault="008E2FDE" w:rsidP="00E7763F">
      <w:pPr>
        <w:jc w:val="both"/>
        <w:rPr>
          <w:rFonts w:ascii="Segoe UI Light" w:hAnsi="Segoe UI Light" w:cs="Segoe UI Light"/>
          <w:sz w:val="22"/>
        </w:rPr>
      </w:pPr>
      <w:r w:rsidRPr="005D060D">
        <w:rPr>
          <w:rFonts w:ascii="Segoe UI Light" w:hAnsi="Segoe UI Light" w:cs="Segoe UI Light"/>
          <w:b/>
          <w:sz w:val="22"/>
        </w:rPr>
        <w:t>Dispositivo</w:t>
      </w:r>
      <w:r w:rsidR="00E7763F" w:rsidRPr="005D060D">
        <w:rPr>
          <w:rFonts w:ascii="Segoe UI Light" w:hAnsi="Segoe UI Light" w:cs="Segoe UI Light"/>
          <w:b/>
          <w:sz w:val="22"/>
        </w:rPr>
        <w:t>:</w:t>
      </w:r>
      <w:r w:rsidR="00E7763F" w:rsidRPr="005D060D">
        <w:rPr>
          <w:rFonts w:ascii="Segoe UI Light" w:hAnsi="Segoe UI Light" w:cs="Segoe UI Light"/>
          <w:sz w:val="22"/>
        </w:rPr>
        <w:t xml:space="preserve"> </w:t>
      </w:r>
      <w:r w:rsidR="007A0222">
        <w:rPr>
          <w:rFonts w:ascii="Segoe UI Light" w:hAnsi="Segoe UI Light" w:cs="Segoe UI Light"/>
          <w:sz w:val="22"/>
        </w:rPr>
        <w:t>{{</w:t>
      </w:r>
      <w:proofErr w:type="spellStart"/>
      <w:r w:rsidR="007A0222">
        <w:rPr>
          <w:rFonts w:ascii="Segoe UI Light" w:hAnsi="Segoe UI Light" w:cs="Segoe UI Light"/>
          <w:sz w:val="22"/>
        </w:rPr>
        <w:t>Device</w:t>
      </w:r>
      <w:proofErr w:type="spellEnd"/>
      <w:r w:rsidR="007A0222">
        <w:rPr>
          <w:rFonts w:ascii="Segoe UI Light" w:hAnsi="Segoe UI Light" w:cs="Segoe UI Light"/>
          <w:sz w:val="22"/>
        </w:rPr>
        <w:t>}}</w:t>
      </w:r>
    </w:p>
    <w:p w14:paraId="377342E3" w14:textId="079074FC" w:rsidR="00E7763F" w:rsidRPr="005D060D" w:rsidRDefault="008E2FDE" w:rsidP="00E7763F">
      <w:pPr>
        <w:jc w:val="both"/>
        <w:rPr>
          <w:rFonts w:ascii="Segoe UI Light" w:hAnsi="Segoe UI Light" w:cs="Segoe UI Light"/>
          <w:sz w:val="22"/>
        </w:rPr>
      </w:pPr>
      <w:r w:rsidRPr="005D060D">
        <w:rPr>
          <w:rFonts w:ascii="Segoe UI Light" w:hAnsi="Segoe UI Light" w:cs="Segoe UI Light"/>
          <w:b/>
          <w:sz w:val="22"/>
        </w:rPr>
        <w:t>Versão OS do Dispositivo</w:t>
      </w:r>
      <w:r w:rsidR="00E7763F" w:rsidRPr="005D060D">
        <w:rPr>
          <w:rFonts w:ascii="Segoe UI Light" w:hAnsi="Segoe UI Light" w:cs="Segoe UI Light"/>
          <w:b/>
          <w:sz w:val="22"/>
        </w:rPr>
        <w:t>:</w:t>
      </w:r>
      <w:r w:rsidR="00E7763F" w:rsidRPr="005D060D">
        <w:rPr>
          <w:rFonts w:ascii="Segoe UI Light" w:hAnsi="Segoe UI Light" w:cs="Segoe UI Light"/>
          <w:sz w:val="22"/>
        </w:rPr>
        <w:t xml:space="preserve"> </w:t>
      </w:r>
      <w:r w:rsidR="007A0222">
        <w:rPr>
          <w:rFonts w:ascii="Segoe UI Light" w:hAnsi="Segoe UI Light" w:cs="Segoe UI Light"/>
          <w:sz w:val="22"/>
        </w:rPr>
        <w:t>{{</w:t>
      </w:r>
      <w:proofErr w:type="spellStart"/>
      <w:r w:rsidR="007A0222">
        <w:rPr>
          <w:rFonts w:ascii="Segoe UI Light" w:hAnsi="Segoe UI Light" w:cs="Segoe UI Light"/>
          <w:sz w:val="22"/>
        </w:rPr>
        <w:t>Device</w:t>
      </w:r>
      <w:r w:rsidR="004E31B4">
        <w:rPr>
          <w:rFonts w:ascii="Segoe UI Light" w:hAnsi="Segoe UI Light" w:cs="Segoe UI Light"/>
          <w:sz w:val="22"/>
        </w:rPr>
        <w:t>_</w:t>
      </w:r>
      <w:r w:rsidR="007A0222">
        <w:rPr>
          <w:rFonts w:ascii="Segoe UI Light" w:hAnsi="Segoe UI Light" w:cs="Segoe UI Light"/>
          <w:sz w:val="22"/>
        </w:rPr>
        <w:t>OS</w:t>
      </w:r>
      <w:r w:rsidR="004E31B4">
        <w:rPr>
          <w:rFonts w:ascii="Segoe UI Light" w:hAnsi="Segoe UI Light" w:cs="Segoe UI Light"/>
          <w:sz w:val="22"/>
        </w:rPr>
        <w:t>_</w:t>
      </w:r>
      <w:r w:rsidR="007A0222">
        <w:rPr>
          <w:rFonts w:ascii="Segoe UI Light" w:hAnsi="Segoe UI Light" w:cs="Segoe UI Light"/>
          <w:sz w:val="22"/>
        </w:rPr>
        <w:t>Version</w:t>
      </w:r>
      <w:proofErr w:type="spellEnd"/>
      <w:r w:rsidR="007A0222">
        <w:rPr>
          <w:rFonts w:ascii="Segoe UI Light" w:hAnsi="Segoe UI Light" w:cs="Segoe UI Light"/>
          <w:sz w:val="22"/>
        </w:rPr>
        <w:t>}}</w:t>
      </w:r>
    </w:p>
    <w:p w14:paraId="3E34955B" w14:textId="40C821AA" w:rsidR="65A84CD0" w:rsidRPr="00DB2F46" w:rsidRDefault="008E2FDE" w:rsidP="00E7763F">
      <w:pPr>
        <w:jc w:val="both"/>
        <w:rPr>
          <w:rFonts w:ascii="Segoe UI Light" w:hAnsi="Segoe UI Light" w:cs="Segoe UI Light"/>
          <w:sz w:val="22"/>
          <w:lang w:val="en-US"/>
        </w:rPr>
      </w:pPr>
      <w:proofErr w:type="spellStart"/>
      <w:r>
        <w:rPr>
          <w:rFonts w:ascii="Segoe UI Light" w:hAnsi="Segoe UI Light" w:cs="Segoe UI Light"/>
          <w:b/>
          <w:sz w:val="22"/>
          <w:lang w:val="en-US"/>
        </w:rPr>
        <w:t>Ambiente</w:t>
      </w:r>
      <w:proofErr w:type="spellEnd"/>
      <w:r w:rsidR="00E7763F" w:rsidRPr="00DB2F46">
        <w:rPr>
          <w:rFonts w:ascii="Segoe UI Light" w:hAnsi="Segoe UI Light" w:cs="Segoe UI Light"/>
          <w:b/>
          <w:sz w:val="22"/>
          <w:lang w:val="en-US"/>
        </w:rPr>
        <w:t>:</w:t>
      </w:r>
      <w:r w:rsidR="00E7763F" w:rsidRPr="00DB2F46">
        <w:rPr>
          <w:rFonts w:ascii="Segoe UI Light" w:hAnsi="Segoe UI Light" w:cs="Segoe UI Light"/>
          <w:sz w:val="22"/>
          <w:lang w:val="en-US"/>
        </w:rPr>
        <w:t xml:space="preserve"> </w:t>
      </w:r>
      <w:r w:rsidR="007A0222">
        <w:rPr>
          <w:rFonts w:ascii="Segoe UI Light" w:hAnsi="Segoe UI Light" w:cs="Segoe UI Light"/>
          <w:sz w:val="22"/>
          <w:lang w:val="en-US"/>
        </w:rPr>
        <w:t>{{</w:t>
      </w:r>
      <w:r w:rsidR="007A0222" w:rsidRPr="007A0222">
        <w:rPr>
          <w:rFonts w:ascii="Segoe UI Light" w:hAnsi="Segoe UI Light" w:cs="Segoe UI Light"/>
          <w:sz w:val="22"/>
          <w:lang w:val="en-US"/>
        </w:rPr>
        <w:t>Environment</w:t>
      </w:r>
      <w:r w:rsidR="007A0222">
        <w:rPr>
          <w:rFonts w:ascii="Segoe UI Light" w:hAnsi="Segoe UI Light" w:cs="Segoe UI Light"/>
          <w:sz w:val="22"/>
          <w:lang w:val="en-US"/>
        </w:rPr>
        <w:t>}}</w:t>
      </w:r>
    </w:p>
    <w:p w14:paraId="67344F2D" w14:textId="15E6E511" w:rsidR="00E7763F" w:rsidRPr="00DB2F46" w:rsidRDefault="00E7763F" w:rsidP="00E7763F">
      <w:pPr>
        <w:jc w:val="both"/>
        <w:rPr>
          <w:lang w:val="en-US"/>
        </w:rPr>
      </w:pPr>
    </w:p>
    <w:tbl>
      <w:tblPr>
        <w:tblStyle w:val="SombreamentoMdio1"/>
        <w:tblW w:w="963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42884155" w14:paraId="2008CA48" w14:textId="77777777" w:rsidTr="00E7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7F7F7F" w:themeFill="background1" w:themeFillShade="7F"/>
          </w:tcPr>
          <w:p w14:paraId="74447584" w14:textId="436ED84E" w:rsidR="42884155" w:rsidRDefault="42884155" w:rsidP="42884155">
            <w:r w:rsidRPr="42884155">
              <w:rPr>
                <w:rFonts w:ascii="Segoe UI Light" w:eastAsia="Segoe UI Light" w:hAnsi="Segoe UI Light" w:cs="Segoe UI Light"/>
              </w:rPr>
              <w:t>Solução do Ticket/Chamado</w:t>
            </w:r>
            <w:r w:rsidR="005D060D">
              <w:rPr>
                <w:rFonts w:ascii="Segoe UI Light" w:eastAsia="Segoe UI Light" w:hAnsi="Segoe UI Light" w:cs="Segoe UI Light"/>
              </w:rPr>
              <w:t>:</w:t>
            </w:r>
          </w:p>
        </w:tc>
      </w:tr>
    </w:tbl>
    <w:p w14:paraId="3DE20F84" w14:textId="2B4EB536" w:rsidR="00283B7B" w:rsidRDefault="00283B7B" w:rsidP="004C1DFC">
      <w:pPr>
        <w:jc w:val="both"/>
        <w:rPr>
          <w:rFonts w:ascii="Segoe UI Light" w:hAnsi="Segoe UI Light" w:cs="Segoe UI Light"/>
        </w:rPr>
      </w:pPr>
    </w:p>
    <w:p w14:paraId="058AAD71" w14:textId="6C0DB497" w:rsidR="007468D4" w:rsidRDefault="007468D4" w:rsidP="004C1DFC">
      <w:pPr>
        <w:jc w:val="both"/>
        <w:rPr>
          <w:rFonts w:ascii="Segoe UI Light" w:hAnsi="Segoe UI Light" w:cs="Segoe UI Light"/>
        </w:rPr>
      </w:pPr>
      <w:r w:rsidRPr="00167569">
        <w:rPr>
          <w:rFonts w:ascii="Segoe UI Light" w:hAnsi="Segoe UI Light" w:cs="Segoe UI Light"/>
          <w:b/>
          <w:bCs/>
        </w:rPr>
        <w:t>Causa</w:t>
      </w:r>
      <w:r w:rsidR="00667A4C">
        <w:rPr>
          <w:rFonts w:ascii="Segoe UI Light" w:hAnsi="Segoe UI Light" w:cs="Segoe UI Light"/>
          <w:b/>
          <w:bCs/>
        </w:rPr>
        <w:t xml:space="preserve">: </w:t>
      </w:r>
      <w:r w:rsidR="00675FCE">
        <w:rPr>
          <w:rFonts w:ascii="Segoe UI Light" w:hAnsi="Segoe UI Light" w:cs="Segoe UI Light"/>
          <w:b/>
          <w:bCs/>
        </w:rPr>
        <w:br/>
      </w:r>
      <w:r w:rsidR="007A0222">
        <w:rPr>
          <w:rFonts w:ascii="Segoe UI Light" w:hAnsi="Segoe UI Light" w:cs="Segoe UI Light"/>
          <w:bCs/>
        </w:rPr>
        <w:t>{</w:t>
      </w:r>
      <w:proofErr w:type="gramStart"/>
      <w:r w:rsidR="007A0222">
        <w:rPr>
          <w:rFonts w:ascii="Segoe UI Light" w:hAnsi="Segoe UI Light" w:cs="Segoe UI Light"/>
          <w:bCs/>
        </w:rPr>
        <w:t>{Cause</w:t>
      </w:r>
      <w:proofErr w:type="gramEnd"/>
      <w:r w:rsidR="007A0222">
        <w:rPr>
          <w:rFonts w:ascii="Segoe UI Light" w:hAnsi="Segoe UI Light" w:cs="Segoe UI Light"/>
          <w:bCs/>
        </w:rPr>
        <w:t>}}</w:t>
      </w:r>
      <w:r w:rsidR="0010114F" w:rsidRPr="0010114F">
        <w:rPr>
          <w:rFonts w:ascii="Segoe UI Light" w:hAnsi="Segoe UI Light" w:cs="Segoe UI Light"/>
          <w:bCs/>
        </w:rPr>
        <w:t>.</w:t>
      </w:r>
    </w:p>
    <w:p w14:paraId="27585511" w14:textId="77777777" w:rsidR="007468D4" w:rsidRDefault="007468D4" w:rsidP="004C1DFC">
      <w:pPr>
        <w:jc w:val="both"/>
        <w:rPr>
          <w:rFonts w:ascii="Segoe UI Light" w:hAnsi="Segoe UI Light" w:cs="Segoe UI Light"/>
        </w:rPr>
      </w:pPr>
    </w:p>
    <w:p w14:paraId="78ED771F" w14:textId="77777777" w:rsidR="00675FCE" w:rsidRDefault="00E7763F" w:rsidP="00667A4C">
      <w:pPr>
        <w:rPr>
          <w:rFonts w:ascii="Segoe UI Light" w:eastAsia="Segoe UI Light" w:hAnsi="Segoe UI Light" w:cs="Segoe UI Light"/>
          <w:b/>
        </w:rPr>
      </w:pPr>
      <w:r w:rsidRPr="00E7763F">
        <w:rPr>
          <w:rFonts w:ascii="Segoe UI Light" w:eastAsia="Segoe UI Light" w:hAnsi="Segoe UI Light" w:cs="Segoe UI Light"/>
          <w:b/>
        </w:rPr>
        <w:t>Solução:</w:t>
      </w:r>
    </w:p>
    <w:p w14:paraId="4DFEFD74" w14:textId="075C3F1A" w:rsidR="009408C6" w:rsidRPr="008B2731" w:rsidRDefault="00F850A0" w:rsidP="00667A4C">
      <w:pPr>
        <w:rPr>
          <w:rFonts w:ascii="Segoe UI Light" w:eastAsia="Segoe UI Light" w:hAnsi="Segoe UI Light" w:cs="Segoe UI Light"/>
          <w:bCs/>
          <w:sz w:val="22"/>
        </w:rPr>
      </w:pPr>
      <w:r>
        <w:rPr>
          <w:rFonts w:ascii="Segoe UI Light" w:eastAsia="Segoe UI Light" w:hAnsi="Segoe UI Light" w:cs="Segoe UI Light"/>
        </w:rPr>
        <w:t>{{</w:t>
      </w:r>
      <w:proofErr w:type="spellStart"/>
      <w:r>
        <w:rPr>
          <w:rFonts w:ascii="Segoe UI Light" w:eastAsia="Segoe UI Light" w:hAnsi="Segoe UI Light" w:cs="Segoe UI Light"/>
        </w:rPr>
        <w:t>Solution</w:t>
      </w:r>
      <w:proofErr w:type="spellEnd"/>
      <w:r>
        <w:rPr>
          <w:rFonts w:ascii="Segoe UI Light" w:eastAsia="Segoe UI Light" w:hAnsi="Segoe UI Light" w:cs="Segoe UI Light"/>
        </w:rPr>
        <w:t>}}</w:t>
      </w:r>
      <w:r w:rsidR="00740E0D" w:rsidRPr="00A7148C">
        <w:rPr>
          <w:rFonts w:ascii="Segoe UI Light" w:eastAsia="Segoe UI Light" w:hAnsi="Segoe UI Light" w:cs="Segoe UI Light"/>
        </w:rPr>
        <w:t>.</w:t>
      </w:r>
      <w:r w:rsidR="009408C6" w:rsidRPr="008B2731">
        <w:rPr>
          <w:rFonts w:ascii="Segoe UI Light" w:eastAsia="Segoe UI Light" w:hAnsi="Segoe UI Light" w:cs="Segoe UI Light"/>
          <w:bCs/>
          <w:sz w:val="22"/>
        </w:rPr>
        <w:br/>
      </w:r>
      <w:r w:rsidR="00E7763F" w:rsidRPr="008B2731">
        <w:rPr>
          <w:rFonts w:ascii="Segoe UI Light" w:eastAsia="Segoe UI Light" w:hAnsi="Segoe UI Light" w:cs="Segoe UI Light"/>
          <w:bCs/>
          <w:sz w:val="22"/>
        </w:rPr>
        <w:t xml:space="preserve"> </w:t>
      </w:r>
    </w:p>
    <w:p w14:paraId="0D2833CC" w14:textId="58C1B960" w:rsidR="00F21B10" w:rsidRDefault="00F21B10">
      <w:pPr>
        <w:rPr>
          <w:rFonts w:ascii="Segoe UI Light" w:eastAsia="Segoe UI Light" w:hAnsi="Segoe UI Light" w:cs="Segoe UI Light"/>
          <w:b/>
          <w:sz w:val="22"/>
        </w:rPr>
      </w:pPr>
      <w:r>
        <w:rPr>
          <w:rFonts w:ascii="Segoe UI Light" w:eastAsia="Segoe UI Light" w:hAnsi="Segoe UI Light" w:cs="Segoe UI Light"/>
          <w:b/>
          <w:sz w:val="22"/>
        </w:rPr>
        <w:br w:type="page"/>
      </w:r>
    </w:p>
    <w:p w14:paraId="1AF1801A" w14:textId="77777777" w:rsidR="005E420A" w:rsidRDefault="005E420A">
      <w:pPr>
        <w:rPr>
          <w:rFonts w:ascii="Segoe UI Light" w:eastAsia="Segoe UI Light" w:hAnsi="Segoe UI Light" w:cs="Segoe UI Light"/>
          <w:b/>
          <w:sz w:val="22"/>
        </w:rPr>
      </w:pPr>
    </w:p>
    <w:tbl>
      <w:tblPr>
        <w:tblStyle w:val="SombreamentoMdio1"/>
        <w:tblW w:w="9639" w:type="dxa"/>
        <w:tblLayout w:type="fixed"/>
        <w:tblLook w:val="06A0" w:firstRow="1" w:lastRow="0" w:firstColumn="1" w:lastColumn="0" w:noHBand="1" w:noVBand="1"/>
      </w:tblPr>
      <w:tblGrid>
        <w:gridCol w:w="9639"/>
      </w:tblGrid>
      <w:tr w:rsidR="005D060D" w14:paraId="0A7D74DB" w14:textId="77777777" w:rsidTr="00422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7F7F7F" w:themeFill="background1" w:themeFillShade="7F"/>
          </w:tcPr>
          <w:p w14:paraId="173294A6" w14:textId="7986E518" w:rsidR="005D060D" w:rsidRDefault="005D060D" w:rsidP="004226CB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Evidência:</w:t>
            </w:r>
          </w:p>
        </w:tc>
      </w:tr>
    </w:tbl>
    <w:p w14:paraId="07F7C7FB" w14:textId="175A8D15" w:rsidR="00A95F92" w:rsidRDefault="00A95F92" w:rsidP="00A95F92">
      <w:pPr>
        <w:rPr>
          <w:rFonts w:ascii="Segoe UI Light" w:eastAsia="Segoe UI Light" w:hAnsi="Segoe UI Light" w:cs="Segoe UI Light"/>
          <w:sz w:val="22"/>
        </w:rPr>
      </w:pPr>
    </w:p>
    <w:p w14:paraId="07E30C44" w14:textId="28817CD1" w:rsidR="00A95F92" w:rsidRDefault="00F850A0" w:rsidP="00A95F92">
      <w:pPr>
        <w:rPr>
          <w:rFonts w:ascii="Segoe UI Light" w:eastAsia="Segoe UI Light" w:hAnsi="Segoe UI Light" w:cs="Segoe UI Light"/>
          <w:sz w:val="22"/>
        </w:rPr>
      </w:pPr>
      <w:r>
        <w:rPr>
          <w:rFonts w:ascii="Segoe UI Light" w:eastAsia="Segoe UI Light" w:hAnsi="Segoe UI Light" w:cs="Segoe UI Light"/>
          <w:noProof/>
          <w:sz w:val="22"/>
        </w:rPr>
        <w:t>{{evidence}}</w:t>
      </w:r>
    </w:p>
    <w:p w14:paraId="5CC0F722" w14:textId="1B783B6B" w:rsidR="00A95F92" w:rsidRPr="00A95F92" w:rsidRDefault="00A95F92" w:rsidP="00A95F92">
      <w:pPr>
        <w:rPr>
          <w:rFonts w:ascii="Segoe UI Light" w:eastAsia="Segoe UI Light" w:hAnsi="Segoe UI Light" w:cs="Segoe UI Light"/>
          <w:sz w:val="22"/>
        </w:rPr>
      </w:pPr>
    </w:p>
    <w:p w14:paraId="0DD758F5" w14:textId="77777777" w:rsidR="00C60C6E" w:rsidRDefault="00C60C6E" w:rsidP="00D46AE2">
      <w:pPr>
        <w:rPr>
          <w:rFonts w:ascii="Segoe UI Light" w:hAnsi="Segoe UI Light" w:cs="Segoe UI Light"/>
          <w:color w:val="172B4D"/>
          <w:spacing w:val="-1"/>
          <w:sz w:val="21"/>
          <w:szCs w:val="21"/>
        </w:rPr>
      </w:pPr>
    </w:p>
    <w:tbl>
      <w:tblPr>
        <w:tblStyle w:val="SombreamentoMdio1"/>
        <w:tblW w:w="9639" w:type="dxa"/>
        <w:tblLayout w:type="fixed"/>
        <w:tblLook w:val="06A0" w:firstRow="1" w:lastRow="0" w:firstColumn="1" w:lastColumn="0" w:noHBand="1" w:noVBand="1"/>
      </w:tblPr>
      <w:tblGrid>
        <w:gridCol w:w="9639"/>
      </w:tblGrid>
      <w:tr w:rsidR="42884155" w14:paraId="3F26CE33" w14:textId="77777777" w:rsidTr="00166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7F7F7F" w:themeFill="background1" w:themeFillShade="7F"/>
          </w:tcPr>
          <w:p w14:paraId="59029CB8" w14:textId="470FC7BF" w:rsidR="42884155" w:rsidRDefault="42884155" w:rsidP="42884155">
            <w:pPr>
              <w:rPr>
                <w:rFonts w:ascii="Segoe UI Light" w:hAnsi="Segoe UI Light" w:cs="Segoe UI Light"/>
              </w:rPr>
            </w:pPr>
            <w:r w:rsidRPr="42884155">
              <w:rPr>
                <w:rFonts w:ascii="Segoe UI Light" w:hAnsi="Segoe UI Light" w:cs="Segoe UI Light"/>
              </w:rPr>
              <w:t>Conclusão</w:t>
            </w:r>
            <w:r w:rsidR="005D060D">
              <w:rPr>
                <w:rFonts w:ascii="Segoe UI Light" w:hAnsi="Segoe UI Light" w:cs="Segoe UI Light"/>
              </w:rPr>
              <w:t>:</w:t>
            </w:r>
          </w:p>
        </w:tc>
      </w:tr>
    </w:tbl>
    <w:p w14:paraId="16D9CCA3" w14:textId="77777777" w:rsidR="00A7148C" w:rsidRDefault="00A7148C" w:rsidP="00EF6585">
      <w:pPr>
        <w:jc w:val="both"/>
        <w:rPr>
          <w:rFonts w:ascii="Segoe UI Light" w:eastAsia="Segoe UI Light" w:hAnsi="Segoe UI Light" w:cs="Segoe UI Light"/>
        </w:rPr>
      </w:pPr>
    </w:p>
    <w:p w14:paraId="316BF819" w14:textId="4384D648" w:rsidR="002B039F" w:rsidRPr="00733ADC" w:rsidRDefault="00F850A0" w:rsidP="00EF6585">
      <w:pPr>
        <w:jc w:val="both"/>
        <w:rPr>
          <w:rFonts w:ascii="Segoe UI Light" w:eastAsia="Segoe UI Light" w:hAnsi="Segoe UI Light" w:cs="Segoe UI Light"/>
        </w:rPr>
      </w:pPr>
      <w:r>
        <w:rPr>
          <w:rFonts w:ascii="Segoe UI Light" w:eastAsia="Segoe UI Light" w:hAnsi="Segoe UI Light" w:cs="Segoe UI Light"/>
        </w:rPr>
        <w:t>{{Conclusion}}</w:t>
      </w:r>
      <w:r w:rsidR="00A95F92">
        <w:rPr>
          <w:rFonts w:ascii="Segoe UI Light" w:eastAsia="Segoe UI Light" w:hAnsi="Segoe UI Light" w:cs="Segoe UI Light"/>
        </w:rPr>
        <w:t>.</w:t>
      </w:r>
    </w:p>
    <w:sectPr w:rsidR="002B039F" w:rsidRPr="00733ADC" w:rsidSect="00E41E27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85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CF82F" w14:textId="77777777" w:rsidR="006A539E" w:rsidRDefault="006A539E">
      <w:r>
        <w:separator/>
      </w:r>
    </w:p>
  </w:endnote>
  <w:endnote w:type="continuationSeparator" w:id="0">
    <w:p w14:paraId="4BA22828" w14:textId="77777777" w:rsidR="006A539E" w:rsidRDefault="006A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831B3" w14:textId="77777777" w:rsidR="00AF7FB8" w:rsidRPr="005661ED" w:rsidRDefault="00AF7FB8" w:rsidP="00AF7FB8">
    <w:pPr>
      <w:pStyle w:val="Cabealho"/>
      <w:jc w:val="right"/>
      <w:rPr>
        <w:rFonts w:asciiTheme="minorHAnsi" w:hAnsiTheme="minorHAnsi" w:cs="Arial"/>
        <w:b/>
        <w:color w:val="808080" w:themeColor="background1" w:themeShade="80"/>
        <w:sz w:val="20"/>
        <w:szCs w:val="20"/>
      </w:rPr>
    </w:pPr>
    <w:r w:rsidRPr="005661ED">
      <w:rPr>
        <w:rFonts w:asciiTheme="minorHAnsi" w:hAnsiTheme="minorHAnsi" w:cs="Arial"/>
        <w:b/>
        <w:color w:val="808080" w:themeColor="background1" w:themeShade="80"/>
        <w:sz w:val="20"/>
        <w:szCs w:val="20"/>
      </w:rPr>
      <w:tab/>
    </w:r>
    <w:r w:rsidRPr="005661ED">
      <w:rPr>
        <w:rFonts w:asciiTheme="minorHAnsi" w:hAnsiTheme="minorHAnsi" w:cs="Arial"/>
        <w:b/>
        <w:color w:val="808080" w:themeColor="background1" w:themeShade="80"/>
        <w:sz w:val="20"/>
        <w:szCs w:val="20"/>
      </w:rPr>
      <w:tab/>
    </w:r>
  </w:p>
  <w:p w14:paraId="54E11D2A" w14:textId="77777777" w:rsidR="00AF7FB8" w:rsidRDefault="00AF7FB8" w:rsidP="00AF7FB8"/>
  <w:p w14:paraId="2365A088" w14:textId="77777777" w:rsidR="00AF7FB8" w:rsidRPr="00644DF1" w:rsidRDefault="00FE3A69" w:rsidP="00AF7FB8">
    <w:pPr>
      <w:pStyle w:val="Rodap"/>
      <w:jc w:val="center"/>
      <w:rPr>
        <w:rFonts w:ascii="Arial" w:hAnsi="Arial" w:cs="Arial"/>
        <w:color w:val="595959" w:themeColor="text1" w:themeTint="A6"/>
        <w:sz w:val="18"/>
        <w:szCs w:val="18"/>
      </w:rPr>
    </w:pPr>
    <w:r w:rsidRPr="00644DF1">
      <w:rPr>
        <w:rFonts w:ascii="Arial" w:hAnsi="Arial" w:cs="Arial"/>
        <w:color w:val="595959" w:themeColor="text1" w:themeTint="A6"/>
        <w:sz w:val="18"/>
        <w:szCs w:val="18"/>
      </w:rPr>
      <w:t>Avenida dos Andradas, 3000</w:t>
    </w:r>
    <w:r w:rsidR="00AF7FB8" w:rsidRPr="00644DF1">
      <w:rPr>
        <w:rFonts w:ascii="Arial" w:hAnsi="Arial" w:cs="Arial"/>
        <w:color w:val="595959" w:themeColor="text1" w:themeTint="A6"/>
        <w:sz w:val="18"/>
        <w:szCs w:val="18"/>
      </w:rPr>
      <w:t xml:space="preserve"> - </w:t>
    </w:r>
    <w:r w:rsidRPr="00644DF1">
      <w:rPr>
        <w:rFonts w:ascii="Arial" w:hAnsi="Arial" w:cs="Arial"/>
        <w:color w:val="595959" w:themeColor="text1" w:themeTint="A6"/>
        <w:sz w:val="18"/>
        <w:szCs w:val="18"/>
      </w:rPr>
      <w:t>4</w:t>
    </w:r>
    <w:r w:rsidR="00AF7FB8" w:rsidRPr="00644DF1">
      <w:rPr>
        <w:rFonts w:ascii="Arial" w:hAnsi="Arial" w:cs="Arial"/>
        <w:color w:val="595959" w:themeColor="text1" w:themeTint="A6"/>
        <w:sz w:val="18"/>
        <w:szCs w:val="18"/>
      </w:rPr>
      <w:t>º Andar. Santa Efigênia. Belo Horizonte - MG. 30</w:t>
    </w:r>
    <w:r w:rsidRPr="00644DF1">
      <w:rPr>
        <w:rFonts w:ascii="Arial" w:hAnsi="Arial" w:cs="Arial"/>
        <w:color w:val="595959" w:themeColor="text1" w:themeTint="A6"/>
        <w:sz w:val="18"/>
        <w:szCs w:val="18"/>
      </w:rPr>
      <w:t>260</w:t>
    </w:r>
    <w:r w:rsidR="00AF7FB8" w:rsidRPr="00644DF1">
      <w:rPr>
        <w:rFonts w:ascii="Arial" w:hAnsi="Arial" w:cs="Arial"/>
        <w:color w:val="595959" w:themeColor="text1" w:themeTint="A6"/>
        <w:sz w:val="18"/>
        <w:szCs w:val="18"/>
      </w:rPr>
      <w:t>-</w:t>
    </w:r>
    <w:r w:rsidRPr="00644DF1">
      <w:rPr>
        <w:rFonts w:ascii="Arial" w:hAnsi="Arial" w:cs="Arial"/>
        <w:color w:val="595959" w:themeColor="text1" w:themeTint="A6"/>
        <w:sz w:val="18"/>
        <w:szCs w:val="18"/>
      </w:rPr>
      <w:t>070</w:t>
    </w:r>
    <w:r w:rsidR="00AF7FB8" w:rsidRPr="00644DF1">
      <w:rPr>
        <w:rFonts w:ascii="Arial" w:hAnsi="Arial" w:cs="Arial"/>
        <w:color w:val="595959" w:themeColor="text1" w:themeTint="A6"/>
        <w:sz w:val="18"/>
        <w:szCs w:val="18"/>
      </w:rPr>
      <w:t>. +55 (31) 2126-0200.</w:t>
    </w:r>
  </w:p>
  <w:p w14:paraId="0E299F38" w14:textId="77777777" w:rsidR="00AF7FB8" w:rsidRPr="00F91C2D" w:rsidRDefault="00AF7FB8" w:rsidP="00AF7FB8">
    <w:pPr>
      <w:pStyle w:val="Rodap"/>
      <w:jc w:val="center"/>
      <w:rPr>
        <w:rFonts w:ascii="Arial" w:hAnsi="Arial" w:cs="Arial"/>
        <w:b/>
        <w:color w:val="F16336"/>
        <w:sz w:val="20"/>
        <w:szCs w:val="20"/>
      </w:rPr>
    </w:pPr>
    <w:r w:rsidRPr="00F91C2D">
      <w:rPr>
        <w:rFonts w:ascii="Arial" w:hAnsi="Arial" w:cs="Arial"/>
        <w:b/>
        <w:color w:val="F16336"/>
        <w:sz w:val="20"/>
        <w:szCs w:val="20"/>
      </w:rPr>
      <w:t>sigga.com</w:t>
    </w:r>
  </w:p>
  <w:p w14:paraId="31126E5D" w14:textId="77777777" w:rsidR="00B3268A" w:rsidRDefault="00B326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44014980" w14:paraId="295ED0F3" w14:textId="77777777" w:rsidTr="44014980">
      <w:tc>
        <w:tcPr>
          <w:tcW w:w="3213" w:type="dxa"/>
        </w:tcPr>
        <w:p w14:paraId="2A294DF7" w14:textId="46DF54A1" w:rsidR="44014980" w:rsidRDefault="44014980" w:rsidP="44014980">
          <w:pPr>
            <w:pStyle w:val="Cabealho"/>
            <w:ind w:left="-115"/>
          </w:pPr>
        </w:p>
      </w:tc>
      <w:tc>
        <w:tcPr>
          <w:tcW w:w="3213" w:type="dxa"/>
        </w:tcPr>
        <w:p w14:paraId="12BE9D79" w14:textId="2D3A70B0" w:rsidR="44014980" w:rsidRDefault="44014980" w:rsidP="44014980">
          <w:pPr>
            <w:pStyle w:val="Cabealho"/>
            <w:jc w:val="center"/>
          </w:pPr>
        </w:p>
      </w:tc>
      <w:tc>
        <w:tcPr>
          <w:tcW w:w="3213" w:type="dxa"/>
        </w:tcPr>
        <w:p w14:paraId="64B51678" w14:textId="4475EDAB" w:rsidR="44014980" w:rsidRDefault="44014980" w:rsidP="44014980">
          <w:pPr>
            <w:pStyle w:val="Cabealho"/>
            <w:ind w:right="-115"/>
            <w:jc w:val="right"/>
          </w:pPr>
        </w:p>
      </w:tc>
    </w:tr>
  </w:tbl>
  <w:p w14:paraId="60965A25" w14:textId="2DBDC5F7" w:rsidR="44014980" w:rsidRDefault="44014980" w:rsidP="44014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698D5" w14:textId="77777777" w:rsidR="006A539E" w:rsidRDefault="006A539E">
      <w:r>
        <w:separator/>
      </w:r>
    </w:p>
  </w:footnote>
  <w:footnote w:type="continuationSeparator" w:id="0">
    <w:p w14:paraId="789856F0" w14:textId="77777777" w:rsidR="006A539E" w:rsidRDefault="006A5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44014980" w14:paraId="0367A8D9" w14:textId="77777777" w:rsidTr="44014980">
      <w:tc>
        <w:tcPr>
          <w:tcW w:w="3213" w:type="dxa"/>
        </w:tcPr>
        <w:p w14:paraId="5F210E5C" w14:textId="6E94F165" w:rsidR="44014980" w:rsidRDefault="44014980" w:rsidP="44014980">
          <w:pPr>
            <w:pStyle w:val="Cabealho"/>
            <w:ind w:left="-115"/>
          </w:pPr>
        </w:p>
      </w:tc>
      <w:tc>
        <w:tcPr>
          <w:tcW w:w="3213" w:type="dxa"/>
        </w:tcPr>
        <w:p w14:paraId="01C3BCB2" w14:textId="0E9BF572" w:rsidR="44014980" w:rsidRDefault="44014980" w:rsidP="44014980">
          <w:pPr>
            <w:pStyle w:val="Cabealho"/>
            <w:jc w:val="center"/>
          </w:pPr>
        </w:p>
      </w:tc>
      <w:tc>
        <w:tcPr>
          <w:tcW w:w="3213" w:type="dxa"/>
        </w:tcPr>
        <w:p w14:paraId="5BAABD20" w14:textId="11B2C21F" w:rsidR="44014980" w:rsidRDefault="44014980" w:rsidP="44014980">
          <w:pPr>
            <w:pStyle w:val="Cabealho"/>
            <w:ind w:right="-115"/>
            <w:jc w:val="right"/>
          </w:pPr>
        </w:p>
      </w:tc>
    </w:tr>
  </w:tbl>
  <w:p w14:paraId="4ECC8B2C" w14:textId="113A762B" w:rsidR="44014980" w:rsidRDefault="44014980" w:rsidP="44014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7F8F5" w14:textId="016BE618" w:rsidR="00415B17" w:rsidRDefault="00B3268A" w:rsidP="00415B17">
    <w:pPr>
      <w:pStyle w:val="Cabealho"/>
      <w:tabs>
        <w:tab w:val="clear" w:pos="4419"/>
        <w:tab w:val="clear" w:pos="8838"/>
        <w:tab w:val="left" w:pos="4287"/>
        <w:tab w:val="left" w:pos="6798"/>
      </w:tabs>
      <w:jc w:val="right"/>
    </w:pPr>
    <w:r>
      <w:rPr>
        <w:noProof/>
      </w:rPr>
      <w:drawing>
        <wp:anchor distT="0" distB="0" distL="114300" distR="114300" simplePos="0" relativeHeight="251657216" behindDoc="1" locked="0" layoutInCell="0" allowOverlap="1" wp14:anchorId="0827589A" wp14:editId="07777777">
          <wp:simplePos x="0" y="0"/>
          <wp:positionH relativeFrom="margin">
            <wp:posOffset>-563880</wp:posOffset>
          </wp:positionH>
          <wp:positionV relativeFrom="margin">
            <wp:posOffset>-3058160</wp:posOffset>
          </wp:positionV>
          <wp:extent cx="11002010" cy="11429365"/>
          <wp:effectExtent l="0" t="0" r="8890" b="635"/>
          <wp:wrapNone/>
          <wp:docPr id="16" name="Imagem 16" descr="simbolo mmarca dag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" descr="simbolo mmarca dagu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02010" cy="11429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5B17">
      <w:tab/>
    </w:r>
    <w:r w:rsidR="00415B17">
      <w:tab/>
    </w:r>
    <w:r w:rsidR="0069428E">
      <w:rPr>
        <w:noProof/>
      </w:rPr>
      <w:drawing>
        <wp:inline distT="0" distB="0" distL="0" distR="0" wp14:anchorId="2366D4CD" wp14:editId="03B51AA2">
          <wp:extent cx="1970235" cy="715005"/>
          <wp:effectExtent l="0" t="0" r="0" b="0"/>
          <wp:docPr id="7" name="Imagem 7" descr="https://encrypted-tbn0.gstatic.com/images?q=tbn:ANd9GcRgHuJFXQNFAqoTxVib6-SslC28Os1xKtRF8g&amp;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encrypted-tbn0.gstatic.com/images?q=tbn:ANd9GcRgHuJFXQNFAqoTxVib6-SslC28Os1xKtRF8g&amp;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5164" cy="742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613E"/>
    <w:multiLevelType w:val="hybridMultilevel"/>
    <w:tmpl w:val="3A1A63F0"/>
    <w:lvl w:ilvl="0" w:tplc="0416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160013">
      <w:start w:val="1"/>
      <w:numFmt w:val="upperRoman"/>
      <w:lvlText w:val="%2."/>
      <w:lvlJc w:val="right"/>
      <w:pPr>
        <w:tabs>
          <w:tab w:val="num" w:pos="1821"/>
        </w:tabs>
        <w:ind w:left="1821" w:hanging="180"/>
      </w:pPr>
      <w:rPr>
        <w:rFonts w:hint="default"/>
      </w:rPr>
    </w:lvl>
    <w:lvl w:ilvl="2" w:tplc="2DE8A29E">
      <w:start w:val="1"/>
      <w:numFmt w:val="lowerRoman"/>
      <w:lvlText w:val="%3."/>
      <w:lvlJc w:val="left"/>
      <w:pPr>
        <w:tabs>
          <w:tab w:val="num" w:pos="3081"/>
        </w:tabs>
        <w:ind w:left="3081" w:hanging="72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" w15:restartNumberingAfterBreak="0">
    <w:nsid w:val="09250A85"/>
    <w:multiLevelType w:val="hybridMultilevel"/>
    <w:tmpl w:val="7CFEBF6A"/>
    <w:lvl w:ilvl="0" w:tplc="BBBA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8D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49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49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2A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AE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E3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4D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25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1554"/>
    <w:multiLevelType w:val="hybridMultilevel"/>
    <w:tmpl w:val="6A1C3E80"/>
    <w:lvl w:ilvl="0" w:tplc="DDA0082A">
      <w:start w:val="1"/>
      <w:numFmt w:val="lowerLetter"/>
      <w:lvlText w:val="%1)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541"/>
        </w:tabs>
        <w:ind w:left="2541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3" w15:restartNumberingAfterBreak="0">
    <w:nsid w:val="0D467009"/>
    <w:multiLevelType w:val="hybridMultilevel"/>
    <w:tmpl w:val="F586DA32"/>
    <w:lvl w:ilvl="0" w:tplc="F6C0EB36">
      <w:numFmt w:val="bullet"/>
      <w:lvlText w:val="•"/>
      <w:lvlJc w:val="left"/>
      <w:pPr>
        <w:ind w:left="921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0E7A212B"/>
    <w:multiLevelType w:val="hybridMultilevel"/>
    <w:tmpl w:val="27D44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977A0"/>
    <w:multiLevelType w:val="hybridMultilevel"/>
    <w:tmpl w:val="21482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67116"/>
    <w:multiLevelType w:val="hybridMultilevel"/>
    <w:tmpl w:val="501215F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0D7D97"/>
    <w:multiLevelType w:val="hybridMultilevel"/>
    <w:tmpl w:val="6ABC3C26"/>
    <w:lvl w:ilvl="0" w:tplc="40763C6C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19D202C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45138B"/>
    <w:multiLevelType w:val="hybridMultilevel"/>
    <w:tmpl w:val="E98ADF80"/>
    <w:lvl w:ilvl="0" w:tplc="0416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9" w15:restartNumberingAfterBreak="0">
    <w:nsid w:val="28BF54B2"/>
    <w:multiLevelType w:val="hybridMultilevel"/>
    <w:tmpl w:val="6A7A49E2"/>
    <w:lvl w:ilvl="0" w:tplc="180CD596">
      <w:start w:val="1"/>
      <w:numFmt w:val="decimal"/>
      <w:pStyle w:val="SIGGA-Ttulo1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37ABB"/>
    <w:multiLevelType w:val="hybridMultilevel"/>
    <w:tmpl w:val="67A2232E"/>
    <w:lvl w:ilvl="0" w:tplc="2DE8A29E">
      <w:start w:val="1"/>
      <w:numFmt w:val="lowerRoman"/>
      <w:lvlText w:val="%1."/>
      <w:lvlJc w:val="left"/>
      <w:pPr>
        <w:tabs>
          <w:tab w:val="num" w:pos="3081"/>
        </w:tabs>
        <w:ind w:left="308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1E0F09"/>
    <w:multiLevelType w:val="hybridMultilevel"/>
    <w:tmpl w:val="1A38321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5D76C0"/>
    <w:multiLevelType w:val="hybridMultilevel"/>
    <w:tmpl w:val="8F7C1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A33E9"/>
    <w:multiLevelType w:val="hybridMultilevel"/>
    <w:tmpl w:val="A11E912E"/>
    <w:lvl w:ilvl="0" w:tplc="2DE8A29E">
      <w:start w:val="1"/>
      <w:numFmt w:val="lowerRoman"/>
      <w:lvlText w:val="%1."/>
      <w:lvlJc w:val="left"/>
      <w:pPr>
        <w:tabs>
          <w:tab w:val="num" w:pos="3081"/>
        </w:tabs>
        <w:ind w:left="308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A01BF4"/>
    <w:multiLevelType w:val="hybridMultilevel"/>
    <w:tmpl w:val="52C2692C"/>
    <w:lvl w:ilvl="0" w:tplc="2DE8A29E">
      <w:start w:val="1"/>
      <w:numFmt w:val="lowerRoman"/>
      <w:lvlText w:val="%1."/>
      <w:lvlJc w:val="left"/>
      <w:pPr>
        <w:tabs>
          <w:tab w:val="num" w:pos="3081"/>
        </w:tabs>
        <w:ind w:left="308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465451"/>
    <w:multiLevelType w:val="hybridMultilevel"/>
    <w:tmpl w:val="CE9E3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C22B6"/>
    <w:multiLevelType w:val="hybridMultilevel"/>
    <w:tmpl w:val="C0D8B3E0"/>
    <w:lvl w:ilvl="0" w:tplc="2DE8A29E">
      <w:start w:val="1"/>
      <w:numFmt w:val="lowerRoman"/>
      <w:lvlText w:val="%1."/>
      <w:lvlJc w:val="left"/>
      <w:pPr>
        <w:tabs>
          <w:tab w:val="num" w:pos="3081"/>
        </w:tabs>
        <w:ind w:left="308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3216BE"/>
    <w:multiLevelType w:val="hybridMultilevel"/>
    <w:tmpl w:val="31F87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C3DD7"/>
    <w:multiLevelType w:val="hybridMultilevel"/>
    <w:tmpl w:val="5C824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E2488"/>
    <w:multiLevelType w:val="multilevel"/>
    <w:tmpl w:val="B10C8AC2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pStyle w:val="SIGGA-Ttulo2"/>
      <w:lvlText w:val="%1.%2."/>
      <w:lvlJc w:val="left"/>
      <w:pPr>
        <w:ind w:left="857" w:hanging="432"/>
      </w:pPr>
    </w:lvl>
    <w:lvl w:ilvl="2">
      <w:start w:val="1"/>
      <w:numFmt w:val="decimal"/>
      <w:pStyle w:val="SIGGA-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AD77FE"/>
    <w:multiLevelType w:val="multilevel"/>
    <w:tmpl w:val="FE1E6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F924161"/>
    <w:multiLevelType w:val="hybridMultilevel"/>
    <w:tmpl w:val="D054E0D0"/>
    <w:lvl w:ilvl="0" w:tplc="0416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2" w15:restartNumberingAfterBreak="0">
    <w:nsid w:val="64E61245"/>
    <w:multiLevelType w:val="hybridMultilevel"/>
    <w:tmpl w:val="6A1C3E80"/>
    <w:lvl w:ilvl="0" w:tplc="DDA0082A">
      <w:start w:val="1"/>
      <w:numFmt w:val="lowerLetter"/>
      <w:lvlText w:val="%1)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541"/>
        </w:tabs>
        <w:ind w:left="2541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23" w15:restartNumberingAfterBreak="0">
    <w:nsid w:val="689D17E9"/>
    <w:multiLevelType w:val="hybridMultilevel"/>
    <w:tmpl w:val="00AC1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E4558"/>
    <w:multiLevelType w:val="hybridMultilevel"/>
    <w:tmpl w:val="D562B9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17195"/>
    <w:multiLevelType w:val="hybridMultilevel"/>
    <w:tmpl w:val="57AE2DC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6403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13"/>
  </w:num>
  <w:num w:numId="6">
    <w:abstractNumId w:val="16"/>
  </w:num>
  <w:num w:numId="7">
    <w:abstractNumId w:val="10"/>
  </w:num>
  <w:num w:numId="8">
    <w:abstractNumId w:val="14"/>
  </w:num>
  <w:num w:numId="9">
    <w:abstractNumId w:val="22"/>
  </w:num>
  <w:num w:numId="10">
    <w:abstractNumId w:val="21"/>
  </w:num>
  <w:num w:numId="11">
    <w:abstractNumId w:val="3"/>
  </w:num>
  <w:num w:numId="12">
    <w:abstractNumId w:val="23"/>
  </w:num>
  <w:num w:numId="13">
    <w:abstractNumId w:val="19"/>
  </w:num>
  <w:num w:numId="14">
    <w:abstractNumId w:val="26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20"/>
  </w:num>
  <w:num w:numId="29">
    <w:abstractNumId w:val="7"/>
  </w:num>
  <w:num w:numId="30">
    <w:abstractNumId w:val="12"/>
  </w:num>
  <w:num w:numId="31">
    <w:abstractNumId w:val="19"/>
    <w:lvlOverride w:ilvl="0">
      <w:startOverride w:val="6"/>
    </w:lvlOverride>
    <w:lvlOverride w:ilvl="1">
      <w:startOverride w:val="1"/>
    </w:lvlOverride>
  </w:num>
  <w:num w:numId="32">
    <w:abstractNumId w:val="3"/>
  </w:num>
  <w:num w:numId="33">
    <w:abstractNumId w:val="5"/>
  </w:num>
  <w:num w:numId="34">
    <w:abstractNumId w:val="17"/>
  </w:num>
  <w:num w:numId="35">
    <w:abstractNumId w:val="6"/>
  </w:num>
  <w:num w:numId="36">
    <w:abstractNumId w:val="25"/>
  </w:num>
  <w:num w:numId="37">
    <w:abstractNumId w:val="11"/>
  </w:num>
  <w:num w:numId="38">
    <w:abstractNumId w:val="24"/>
  </w:num>
  <w:num w:numId="39">
    <w:abstractNumId w:val="18"/>
  </w:num>
  <w:num w:numId="40">
    <w:abstractNumId w:val="15"/>
  </w:num>
  <w:num w:numId="4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1ED"/>
    <w:rsid w:val="000161E4"/>
    <w:rsid w:val="00031269"/>
    <w:rsid w:val="00031553"/>
    <w:rsid w:val="00037344"/>
    <w:rsid w:val="00037486"/>
    <w:rsid w:val="00041601"/>
    <w:rsid w:val="00042629"/>
    <w:rsid w:val="0004511C"/>
    <w:rsid w:val="00045970"/>
    <w:rsid w:val="0005332A"/>
    <w:rsid w:val="000617E8"/>
    <w:rsid w:val="00064B44"/>
    <w:rsid w:val="00065092"/>
    <w:rsid w:val="000661DA"/>
    <w:rsid w:val="0007022D"/>
    <w:rsid w:val="00070DDE"/>
    <w:rsid w:val="000733DD"/>
    <w:rsid w:val="00074930"/>
    <w:rsid w:val="000758B6"/>
    <w:rsid w:val="0008403C"/>
    <w:rsid w:val="00086435"/>
    <w:rsid w:val="0009592D"/>
    <w:rsid w:val="000A0039"/>
    <w:rsid w:val="000A401C"/>
    <w:rsid w:val="000C02DF"/>
    <w:rsid w:val="000C5EE5"/>
    <w:rsid w:val="000C6B1C"/>
    <w:rsid w:val="000D143C"/>
    <w:rsid w:val="000E06FD"/>
    <w:rsid w:val="000F4917"/>
    <w:rsid w:val="000F7BB6"/>
    <w:rsid w:val="0010114F"/>
    <w:rsid w:val="001019D8"/>
    <w:rsid w:val="001023AA"/>
    <w:rsid w:val="00103859"/>
    <w:rsid w:val="00104A32"/>
    <w:rsid w:val="00106122"/>
    <w:rsid w:val="0011447F"/>
    <w:rsid w:val="00122A65"/>
    <w:rsid w:val="00130CB2"/>
    <w:rsid w:val="00140D7E"/>
    <w:rsid w:val="001553C4"/>
    <w:rsid w:val="0016515C"/>
    <w:rsid w:val="00166F80"/>
    <w:rsid w:val="00167569"/>
    <w:rsid w:val="001740FB"/>
    <w:rsid w:val="00174109"/>
    <w:rsid w:val="00177B22"/>
    <w:rsid w:val="00177F7C"/>
    <w:rsid w:val="001807AB"/>
    <w:rsid w:val="001860A8"/>
    <w:rsid w:val="001865A6"/>
    <w:rsid w:val="00194097"/>
    <w:rsid w:val="00196687"/>
    <w:rsid w:val="0019796F"/>
    <w:rsid w:val="001A4A54"/>
    <w:rsid w:val="001D0A6A"/>
    <w:rsid w:val="001E34C2"/>
    <w:rsid w:val="001F31DE"/>
    <w:rsid w:val="001F5BE0"/>
    <w:rsid w:val="001F7554"/>
    <w:rsid w:val="001F76C3"/>
    <w:rsid w:val="00200306"/>
    <w:rsid w:val="00202A10"/>
    <w:rsid w:val="00205072"/>
    <w:rsid w:val="00205338"/>
    <w:rsid w:val="00210E3A"/>
    <w:rsid w:val="00212764"/>
    <w:rsid w:val="00214599"/>
    <w:rsid w:val="002203DA"/>
    <w:rsid w:val="00220688"/>
    <w:rsid w:val="0022097F"/>
    <w:rsid w:val="00221947"/>
    <w:rsid w:val="002256CA"/>
    <w:rsid w:val="002267C2"/>
    <w:rsid w:val="002351B5"/>
    <w:rsid w:val="00236562"/>
    <w:rsid w:val="00242C60"/>
    <w:rsid w:val="002447ED"/>
    <w:rsid w:val="002449AB"/>
    <w:rsid w:val="002474B8"/>
    <w:rsid w:val="00250152"/>
    <w:rsid w:val="00251C1D"/>
    <w:rsid w:val="002560CD"/>
    <w:rsid w:val="0025746F"/>
    <w:rsid w:val="00261CB1"/>
    <w:rsid w:val="002714F1"/>
    <w:rsid w:val="002731C4"/>
    <w:rsid w:val="0027336F"/>
    <w:rsid w:val="00277F01"/>
    <w:rsid w:val="00283350"/>
    <w:rsid w:val="00283B7B"/>
    <w:rsid w:val="00291E2F"/>
    <w:rsid w:val="00296E8F"/>
    <w:rsid w:val="002A0D47"/>
    <w:rsid w:val="002A708A"/>
    <w:rsid w:val="002B039F"/>
    <w:rsid w:val="002C52F5"/>
    <w:rsid w:val="002D150E"/>
    <w:rsid w:val="002D4F31"/>
    <w:rsid w:val="002D68B8"/>
    <w:rsid w:val="002E61AC"/>
    <w:rsid w:val="002E6DF9"/>
    <w:rsid w:val="002F1EA9"/>
    <w:rsid w:val="002F3FC0"/>
    <w:rsid w:val="002F53A2"/>
    <w:rsid w:val="00304A75"/>
    <w:rsid w:val="00310040"/>
    <w:rsid w:val="00311943"/>
    <w:rsid w:val="003133CA"/>
    <w:rsid w:val="003158B7"/>
    <w:rsid w:val="00330571"/>
    <w:rsid w:val="0033290B"/>
    <w:rsid w:val="00336815"/>
    <w:rsid w:val="0034402F"/>
    <w:rsid w:val="00344925"/>
    <w:rsid w:val="00344E8F"/>
    <w:rsid w:val="003450CB"/>
    <w:rsid w:val="00352A26"/>
    <w:rsid w:val="0037097D"/>
    <w:rsid w:val="00382D33"/>
    <w:rsid w:val="003831B8"/>
    <w:rsid w:val="00384D28"/>
    <w:rsid w:val="003904E4"/>
    <w:rsid w:val="00390A4C"/>
    <w:rsid w:val="003943DA"/>
    <w:rsid w:val="003A3A2A"/>
    <w:rsid w:val="003A4E4C"/>
    <w:rsid w:val="003B4A0D"/>
    <w:rsid w:val="003B7E96"/>
    <w:rsid w:val="003C6B4D"/>
    <w:rsid w:val="003C73EF"/>
    <w:rsid w:val="003D19AC"/>
    <w:rsid w:val="003D29CE"/>
    <w:rsid w:val="003D36CB"/>
    <w:rsid w:val="003D41F1"/>
    <w:rsid w:val="003E1DA2"/>
    <w:rsid w:val="003E64A8"/>
    <w:rsid w:val="003F52F4"/>
    <w:rsid w:val="00405350"/>
    <w:rsid w:val="00411958"/>
    <w:rsid w:val="00411ABD"/>
    <w:rsid w:val="0041234E"/>
    <w:rsid w:val="00415091"/>
    <w:rsid w:val="00415B17"/>
    <w:rsid w:val="00421778"/>
    <w:rsid w:val="00423025"/>
    <w:rsid w:val="0042623C"/>
    <w:rsid w:val="00427494"/>
    <w:rsid w:val="00430284"/>
    <w:rsid w:val="004358EA"/>
    <w:rsid w:val="00436622"/>
    <w:rsid w:val="00451EBD"/>
    <w:rsid w:val="0045629F"/>
    <w:rsid w:val="00457D0C"/>
    <w:rsid w:val="004656F2"/>
    <w:rsid w:val="0047083C"/>
    <w:rsid w:val="004737D4"/>
    <w:rsid w:val="0047721B"/>
    <w:rsid w:val="004824C2"/>
    <w:rsid w:val="004857A8"/>
    <w:rsid w:val="00485AB2"/>
    <w:rsid w:val="004B1BED"/>
    <w:rsid w:val="004B26CF"/>
    <w:rsid w:val="004C1DFC"/>
    <w:rsid w:val="004D095B"/>
    <w:rsid w:val="004D1DD0"/>
    <w:rsid w:val="004E31B4"/>
    <w:rsid w:val="004E5511"/>
    <w:rsid w:val="004F0552"/>
    <w:rsid w:val="004F1928"/>
    <w:rsid w:val="004F5950"/>
    <w:rsid w:val="00501C38"/>
    <w:rsid w:val="00504B8B"/>
    <w:rsid w:val="00505A7C"/>
    <w:rsid w:val="005060AC"/>
    <w:rsid w:val="005265A0"/>
    <w:rsid w:val="00531515"/>
    <w:rsid w:val="0053299D"/>
    <w:rsid w:val="0053488D"/>
    <w:rsid w:val="00543D5B"/>
    <w:rsid w:val="0055075E"/>
    <w:rsid w:val="00555C83"/>
    <w:rsid w:val="00556F47"/>
    <w:rsid w:val="005652BF"/>
    <w:rsid w:val="00565D5B"/>
    <w:rsid w:val="005661ED"/>
    <w:rsid w:val="005676F0"/>
    <w:rsid w:val="00567711"/>
    <w:rsid w:val="00582402"/>
    <w:rsid w:val="005835B6"/>
    <w:rsid w:val="005848D8"/>
    <w:rsid w:val="0059609F"/>
    <w:rsid w:val="005A2082"/>
    <w:rsid w:val="005A658B"/>
    <w:rsid w:val="005B5C31"/>
    <w:rsid w:val="005B747A"/>
    <w:rsid w:val="005D060D"/>
    <w:rsid w:val="005D407C"/>
    <w:rsid w:val="005D46E7"/>
    <w:rsid w:val="005D509E"/>
    <w:rsid w:val="005D7FB6"/>
    <w:rsid w:val="005E2504"/>
    <w:rsid w:val="005E3F42"/>
    <w:rsid w:val="005E4158"/>
    <w:rsid w:val="005E41D7"/>
    <w:rsid w:val="005E420A"/>
    <w:rsid w:val="005F099F"/>
    <w:rsid w:val="005F15BA"/>
    <w:rsid w:val="005F2C14"/>
    <w:rsid w:val="005F4DA8"/>
    <w:rsid w:val="005F7A4D"/>
    <w:rsid w:val="0060562D"/>
    <w:rsid w:val="00610BAF"/>
    <w:rsid w:val="006114BF"/>
    <w:rsid w:val="006202DA"/>
    <w:rsid w:val="00621813"/>
    <w:rsid w:val="00623298"/>
    <w:rsid w:val="006317D4"/>
    <w:rsid w:val="00633C85"/>
    <w:rsid w:val="00636FDA"/>
    <w:rsid w:val="00644DF1"/>
    <w:rsid w:val="0064556F"/>
    <w:rsid w:val="006459BF"/>
    <w:rsid w:val="00647906"/>
    <w:rsid w:val="00651CB0"/>
    <w:rsid w:val="006618CB"/>
    <w:rsid w:val="006624A4"/>
    <w:rsid w:val="00663929"/>
    <w:rsid w:val="00664760"/>
    <w:rsid w:val="0066743D"/>
    <w:rsid w:val="00667A4C"/>
    <w:rsid w:val="00674FED"/>
    <w:rsid w:val="00675FCE"/>
    <w:rsid w:val="00676882"/>
    <w:rsid w:val="006872C4"/>
    <w:rsid w:val="00687329"/>
    <w:rsid w:val="00692EC0"/>
    <w:rsid w:val="0069428E"/>
    <w:rsid w:val="00697646"/>
    <w:rsid w:val="006978EA"/>
    <w:rsid w:val="006A3405"/>
    <w:rsid w:val="006A539E"/>
    <w:rsid w:val="006B129A"/>
    <w:rsid w:val="006B6E00"/>
    <w:rsid w:val="006C12E3"/>
    <w:rsid w:val="006C29E5"/>
    <w:rsid w:val="006C2BC8"/>
    <w:rsid w:val="006C3150"/>
    <w:rsid w:val="006C548A"/>
    <w:rsid w:val="006C5CD9"/>
    <w:rsid w:val="006D41AB"/>
    <w:rsid w:val="006D4635"/>
    <w:rsid w:val="006D52F5"/>
    <w:rsid w:val="006E2A37"/>
    <w:rsid w:val="006E3A3E"/>
    <w:rsid w:val="006E4459"/>
    <w:rsid w:val="00712FB6"/>
    <w:rsid w:val="00713960"/>
    <w:rsid w:val="00713CCF"/>
    <w:rsid w:val="007168A1"/>
    <w:rsid w:val="00722BBA"/>
    <w:rsid w:val="00724928"/>
    <w:rsid w:val="0072741B"/>
    <w:rsid w:val="00732EE9"/>
    <w:rsid w:val="00733ADC"/>
    <w:rsid w:val="00740E0D"/>
    <w:rsid w:val="007468D4"/>
    <w:rsid w:val="00750470"/>
    <w:rsid w:val="00752AE8"/>
    <w:rsid w:val="007579B0"/>
    <w:rsid w:val="00757A10"/>
    <w:rsid w:val="00760A15"/>
    <w:rsid w:val="00764077"/>
    <w:rsid w:val="00767F3B"/>
    <w:rsid w:val="0077252B"/>
    <w:rsid w:val="00772EEF"/>
    <w:rsid w:val="00773873"/>
    <w:rsid w:val="00775D1B"/>
    <w:rsid w:val="0078076B"/>
    <w:rsid w:val="00782065"/>
    <w:rsid w:val="0078316E"/>
    <w:rsid w:val="0078609B"/>
    <w:rsid w:val="0079034E"/>
    <w:rsid w:val="00790A32"/>
    <w:rsid w:val="007A0222"/>
    <w:rsid w:val="007A22D0"/>
    <w:rsid w:val="007A2F1F"/>
    <w:rsid w:val="007A5C79"/>
    <w:rsid w:val="007B0579"/>
    <w:rsid w:val="007B0827"/>
    <w:rsid w:val="007D484D"/>
    <w:rsid w:val="007E3D7E"/>
    <w:rsid w:val="007E7D3A"/>
    <w:rsid w:val="007F0FD3"/>
    <w:rsid w:val="007F126A"/>
    <w:rsid w:val="007F3654"/>
    <w:rsid w:val="007F3F6F"/>
    <w:rsid w:val="008033A1"/>
    <w:rsid w:val="00810B01"/>
    <w:rsid w:val="008159AE"/>
    <w:rsid w:val="0081619A"/>
    <w:rsid w:val="0082123A"/>
    <w:rsid w:val="00822E89"/>
    <w:rsid w:val="00830842"/>
    <w:rsid w:val="008337BF"/>
    <w:rsid w:val="00835096"/>
    <w:rsid w:val="00835587"/>
    <w:rsid w:val="00837B72"/>
    <w:rsid w:val="00845827"/>
    <w:rsid w:val="008540B5"/>
    <w:rsid w:val="00856C51"/>
    <w:rsid w:val="008573DA"/>
    <w:rsid w:val="0086242A"/>
    <w:rsid w:val="00867C72"/>
    <w:rsid w:val="00870686"/>
    <w:rsid w:val="0087234C"/>
    <w:rsid w:val="0087285D"/>
    <w:rsid w:val="0087690F"/>
    <w:rsid w:val="0088196E"/>
    <w:rsid w:val="00883D2C"/>
    <w:rsid w:val="00884CCD"/>
    <w:rsid w:val="00890715"/>
    <w:rsid w:val="008A5768"/>
    <w:rsid w:val="008A5BFA"/>
    <w:rsid w:val="008A645E"/>
    <w:rsid w:val="008B1F09"/>
    <w:rsid w:val="008B2731"/>
    <w:rsid w:val="008B34A9"/>
    <w:rsid w:val="008B4834"/>
    <w:rsid w:val="008B6A74"/>
    <w:rsid w:val="008C0166"/>
    <w:rsid w:val="008C045C"/>
    <w:rsid w:val="008C1D7D"/>
    <w:rsid w:val="008C5ECB"/>
    <w:rsid w:val="008D41AB"/>
    <w:rsid w:val="008D514B"/>
    <w:rsid w:val="008D780F"/>
    <w:rsid w:val="008E13F1"/>
    <w:rsid w:val="008E2FDE"/>
    <w:rsid w:val="008E39D7"/>
    <w:rsid w:val="008F573B"/>
    <w:rsid w:val="008F7C0A"/>
    <w:rsid w:val="00902ED1"/>
    <w:rsid w:val="00905552"/>
    <w:rsid w:val="009145FC"/>
    <w:rsid w:val="009225F8"/>
    <w:rsid w:val="00922798"/>
    <w:rsid w:val="0092452F"/>
    <w:rsid w:val="009258A9"/>
    <w:rsid w:val="009270FD"/>
    <w:rsid w:val="00937E54"/>
    <w:rsid w:val="0094013D"/>
    <w:rsid w:val="009408C6"/>
    <w:rsid w:val="0095471B"/>
    <w:rsid w:val="009577C5"/>
    <w:rsid w:val="00961081"/>
    <w:rsid w:val="00967DF1"/>
    <w:rsid w:val="00971457"/>
    <w:rsid w:val="0097424E"/>
    <w:rsid w:val="00975F2F"/>
    <w:rsid w:val="009849F0"/>
    <w:rsid w:val="009871BB"/>
    <w:rsid w:val="009953CC"/>
    <w:rsid w:val="00995952"/>
    <w:rsid w:val="009A29CC"/>
    <w:rsid w:val="009A52FF"/>
    <w:rsid w:val="009B24FA"/>
    <w:rsid w:val="009B48CF"/>
    <w:rsid w:val="009B553D"/>
    <w:rsid w:val="009B7663"/>
    <w:rsid w:val="009C2CAF"/>
    <w:rsid w:val="009C4E7F"/>
    <w:rsid w:val="009D0E6B"/>
    <w:rsid w:val="009E0802"/>
    <w:rsid w:val="009E0880"/>
    <w:rsid w:val="009E0D26"/>
    <w:rsid w:val="009E73D9"/>
    <w:rsid w:val="009F2B79"/>
    <w:rsid w:val="009F39B1"/>
    <w:rsid w:val="009F3AC8"/>
    <w:rsid w:val="009F4AF3"/>
    <w:rsid w:val="00A02E2F"/>
    <w:rsid w:val="00A11F9B"/>
    <w:rsid w:val="00A1525A"/>
    <w:rsid w:val="00A15A05"/>
    <w:rsid w:val="00A16A4E"/>
    <w:rsid w:val="00A23AA4"/>
    <w:rsid w:val="00A268F0"/>
    <w:rsid w:val="00A30657"/>
    <w:rsid w:val="00A33B82"/>
    <w:rsid w:val="00A36D03"/>
    <w:rsid w:val="00A41827"/>
    <w:rsid w:val="00A420B2"/>
    <w:rsid w:val="00A426C3"/>
    <w:rsid w:val="00A469BD"/>
    <w:rsid w:val="00A5065C"/>
    <w:rsid w:val="00A52709"/>
    <w:rsid w:val="00A57940"/>
    <w:rsid w:val="00A664B5"/>
    <w:rsid w:val="00A67F13"/>
    <w:rsid w:val="00A7148C"/>
    <w:rsid w:val="00A766E8"/>
    <w:rsid w:val="00A77877"/>
    <w:rsid w:val="00A824DB"/>
    <w:rsid w:val="00A82961"/>
    <w:rsid w:val="00A83CB8"/>
    <w:rsid w:val="00A84F12"/>
    <w:rsid w:val="00A8605F"/>
    <w:rsid w:val="00A860DC"/>
    <w:rsid w:val="00A86768"/>
    <w:rsid w:val="00A91202"/>
    <w:rsid w:val="00A95F92"/>
    <w:rsid w:val="00AA5EB7"/>
    <w:rsid w:val="00AB0CB3"/>
    <w:rsid w:val="00AB4D30"/>
    <w:rsid w:val="00AC0B87"/>
    <w:rsid w:val="00AD0ACC"/>
    <w:rsid w:val="00AD0E5A"/>
    <w:rsid w:val="00AD25A7"/>
    <w:rsid w:val="00AD6D1E"/>
    <w:rsid w:val="00AD78BB"/>
    <w:rsid w:val="00AD7BA6"/>
    <w:rsid w:val="00AF077E"/>
    <w:rsid w:val="00AF08DB"/>
    <w:rsid w:val="00AF42CA"/>
    <w:rsid w:val="00AF62F8"/>
    <w:rsid w:val="00AF7BE1"/>
    <w:rsid w:val="00AF7FB8"/>
    <w:rsid w:val="00B0086B"/>
    <w:rsid w:val="00B01DAC"/>
    <w:rsid w:val="00B02390"/>
    <w:rsid w:val="00B02BE5"/>
    <w:rsid w:val="00B03881"/>
    <w:rsid w:val="00B052CE"/>
    <w:rsid w:val="00B106F4"/>
    <w:rsid w:val="00B145FC"/>
    <w:rsid w:val="00B147FA"/>
    <w:rsid w:val="00B15FC7"/>
    <w:rsid w:val="00B16522"/>
    <w:rsid w:val="00B167E1"/>
    <w:rsid w:val="00B2539C"/>
    <w:rsid w:val="00B310B4"/>
    <w:rsid w:val="00B32277"/>
    <w:rsid w:val="00B3268A"/>
    <w:rsid w:val="00B42385"/>
    <w:rsid w:val="00B43997"/>
    <w:rsid w:val="00B45DFC"/>
    <w:rsid w:val="00B46400"/>
    <w:rsid w:val="00B516B3"/>
    <w:rsid w:val="00B51D68"/>
    <w:rsid w:val="00B63D3A"/>
    <w:rsid w:val="00B66019"/>
    <w:rsid w:val="00B7366F"/>
    <w:rsid w:val="00B82C49"/>
    <w:rsid w:val="00B918BC"/>
    <w:rsid w:val="00B91AAD"/>
    <w:rsid w:val="00BA2558"/>
    <w:rsid w:val="00BA3DBF"/>
    <w:rsid w:val="00BA4B99"/>
    <w:rsid w:val="00BB028A"/>
    <w:rsid w:val="00BB2DCD"/>
    <w:rsid w:val="00BB4222"/>
    <w:rsid w:val="00BB6248"/>
    <w:rsid w:val="00BB6C25"/>
    <w:rsid w:val="00BB780F"/>
    <w:rsid w:val="00BC1621"/>
    <w:rsid w:val="00BC1912"/>
    <w:rsid w:val="00BC7612"/>
    <w:rsid w:val="00BD7487"/>
    <w:rsid w:val="00BE00AF"/>
    <w:rsid w:val="00BE13AE"/>
    <w:rsid w:val="00BE47AC"/>
    <w:rsid w:val="00C00FE5"/>
    <w:rsid w:val="00C0167C"/>
    <w:rsid w:val="00C07026"/>
    <w:rsid w:val="00C1360B"/>
    <w:rsid w:val="00C23811"/>
    <w:rsid w:val="00C24338"/>
    <w:rsid w:val="00C27447"/>
    <w:rsid w:val="00C34CD0"/>
    <w:rsid w:val="00C47ECD"/>
    <w:rsid w:val="00C51AB2"/>
    <w:rsid w:val="00C52AE9"/>
    <w:rsid w:val="00C55E6A"/>
    <w:rsid w:val="00C60C6E"/>
    <w:rsid w:val="00C65340"/>
    <w:rsid w:val="00C667B4"/>
    <w:rsid w:val="00C83FE0"/>
    <w:rsid w:val="00C84319"/>
    <w:rsid w:val="00C86F20"/>
    <w:rsid w:val="00CA1AC9"/>
    <w:rsid w:val="00CA6335"/>
    <w:rsid w:val="00CB1287"/>
    <w:rsid w:val="00CB1D87"/>
    <w:rsid w:val="00CC0A2C"/>
    <w:rsid w:val="00CE69A7"/>
    <w:rsid w:val="00CF2D28"/>
    <w:rsid w:val="00CF68D4"/>
    <w:rsid w:val="00D03559"/>
    <w:rsid w:val="00D16C94"/>
    <w:rsid w:val="00D17E46"/>
    <w:rsid w:val="00D23332"/>
    <w:rsid w:val="00D234B9"/>
    <w:rsid w:val="00D246EA"/>
    <w:rsid w:val="00D26393"/>
    <w:rsid w:val="00D26905"/>
    <w:rsid w:val="00D26EAD"/>
    <w:rsid w:val="00D2767E"/>
    <w:rsid w:val="00D40505"/>
    <w:rsid w:val="00D41813"/>
    <w:rsid w:val="00D44FB8"/>
    <w:rsid w:val="00D46AE2"/>
    <w:rsid w:val="00D550ED"/>
    <w:rsid w:val="00D62466"/>
    <w:rsid w:val="00D62CB3"/>
    <w:rsid w:val="00D650CC"/>
    <w:rsid w:val="00D66DA7"/>
    <w:rsid w:val="00D71BEC"/>
    <w:rsid w:val="00D7228D"/>
    <w:rsid w:val="00D73556"/>
    <w:rsid w:val="00D73AF1"/>
    <w:rsid w:val="00D800C4"/>
    <w:rsid w:val="00D848E2"/>
    <w:rsid w:val="00D93D43"/>
    <w:rsid w:val="00DA23A9"/>
    <w:rsid w:val="00DA4737"/>
    <w:rsid w:val="00DB2F46"/>
    <w:rsid w:val="00DB4816"/>
    <w:rsid w:val="00DB651F"/>
    <w:rsid w:val="00DC126B"/>
    <w:rsid w:val="00DC5C93"/>
    <w:rsid w:val="00DC7510"/>
    <w:rsid w:val="00DD3613"/>
    <w:rsid w:val="00DD4E2F"/>
    <w:rsid w:val="00DD79AA"/>
    <w:rsid w:val="00DE3952"/>
    <w:rsid w:val="00DF2475"/>
    <w:rsid w:val="00DF25E4"/>
    <w:rsid w:val="00DF3B81"/>
    <w:rsid w:val="00DF479D"/>
    <w:rsid w:val="00DF67B0"/>
    <w:rsid w:val="00E11CFE"/>
    <w:rsid w:val="00E2100B"/>
    <w:rsid w:val="00E23D92"/>
    <w:rsid w:val="00E35ABD"/>
    <w:rsid w:val="00E41E27"/>
    <w:rsid w:val="00E52020"/>
    <w:rsid w:val="00E56731"/>
    <w:rsid w:val="00E65D13"/>
    <w:rsid w:val="00E7113B"/>
    <w:rsid w:val="00E7176B"/>
    <w:rsid w:val="00E71D54"/>
    <w:rsid w:val="00E768D9"/>
    <w:rsid w:val="00E7763F"/>
    <w:rsid w:val="00E824FE"/>
    <w:rsid w:val="00EA3EA8"/>
    <w:rsid w:val="00EA72EE"/>
    <w:rsid w:val="00EC3C73"/>
    <w:rsid w:val="00EC54DC"/>
    <w:rsid w:val="00EC5956"/>
    <w:rsid w:val="00ED0667"/>
    <w:rsid w:val="00ED0BFD"/>
    <w:rsid w:val="00ED35CF"/>
    <w:rsid w:val="00ED3C65"/>
    <w:rsid w:val="00ED6023"/>
    <w:rsid w:val="00EE1915"/>
    <w:rsid w:val="00EE5411"/>
    <w:rsid w:val="00EE647F"/>
    <w:rsid w:val="00EF455F"/>
    <w:rsid w:val="00EF6279"/>
    <w:rsid w:val="00EF6585"/>
    <w:rsid w:val="00EF762E"/>
    <w:rsid w:val="00F02BAC"/>
    <w:rsid w:val="00F06539"/>
    <w:rsid w:val="00F065AA"/>
    <w:rsid w:val="00F123E2"/>
    <w:rsid w:val="00F12C76"/>
    <w:rsid w:val="00F21B10"/>
    <w:rsid w:val="00F22489"/>
    <w:rsid w:val="00F22C4D"/>
    <w:rsid w:val="00F235FD"/>
    <w:rsid w:val="00F326F4"/>
    <w:rsid w:val="00F33814"/>
    <w:rsid w:val="00F40C8B"/>
    <w:rsid w:val="00F45E3D"/>
    <w:rsid w:val="00F46252"/>
    <w:rsid w:val="00F46FCB"/>
    <w:rsid w:val="00F47FF7"/>
    <w:rsid w:val="00F52F7F"/>
    <w:rsid w:val="00F56334"/>
    <w:rsid w:val="00F72210"/>
    <w:rsid w:val="00F770B9"/>
    <w:rsid w:val="00F81318"/>
    <w:rsid w:val="00F81D17"/>
    <w:rsid w:val="00F83AB6"/>
    <w:rsid w:val="00F850A0"/>
    <w:rsid w:val="00F87023"/>
    <w:rsid w:val="00F90270"/>
    <w:rsid w:val="00F91C2D"/>
    <w:rsid w:val="00F946BD"/>
    <w:rsid w:val="00F9721E"/>
    <w:rsid w:val="00FA538B"/>
    <w:rsid w:val="00FA7079"/>
    <w:rsid w:val="00FB3575"/>
    <w:rsid w:val="00FB6EBA"/>
    <w:rsid w:val="00FC173E"/>
    <w:rsid w:val="00FC3E2A"/>
    <w:rsid w:val="00FC6B3B"/>
    <w:rsid w:val="00FC7AA8"/>
    <w:rsid w:val="00FE033C"/>
    <w:rsid w:val="00FE3A69"/>
    <w:rsid w:val="00FE4393"/>
    <w:rsid w:val="00FF1890"/>
    <w:rsid w:val="00FF21F7"/>
    <w:rsid w:val="00FF6E8B"/>
    <w:rsid w:val="253818DE"/>
    <w:rsid w:val="42884155"/>
    <w:rsid w:val="44014980"/>
    <w:rsid w:val="57C9D380"/>
    <w:rsid w:val="65A8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silver"/>
    </o:shapedefaults>
    <o:shapelayout v:ext="edit">
      <o:idmap v:ext="edit" data="1"/>
    </o:shapelayout>
  </w:shapeDefaults>
  <w:decimalSymbol w:val=","/>
  <w:listSeparator w:val=";"/>
  <w14:docId w14:val="7CA47B16"/>
  <w15:docId w15:val="{14154D4A-B59C-4A68-9796-AAC40969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5956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C595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Eras Bold ITC" w:hAnsi="Eras Bold ITC" w:cs="Arial"/>
      <w:sz w:val="48"/>
    </w:rPr>
  </w:style>
  <w:style w:type="paragraph" w:styleId="Ttulo2">
    <w:name w:val="heading 2"/>
    <w:aliases w:val="Xerox Heading 2,H2"/>
    <w:basedOn w:val="Normal"/>
    <w:next w:val="Normal"/>
    <w:qFormat/>
    <w:rsid w:val="00EC595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rFonts w:ascii="Arial" w:hAnsi="Arial" w:cs="Arial"/>
      <w:b/>
      <w:bCs/>
      <w:sz w:val="52"/>
    </w:rPr>
  </w:style>
  <w:style w:type="paragraph" w:styleId="Ttulo3">
    <w:name w:val="heading 3"/>
    <w:basedOn w:val="Normal"/>
    <w:next w:val="Normal"/>
    <w:qFormat/>
    <w:rsid w:val="00EC5956"/>
    <w:pPr>
      <w:keepNext/>
      <w:jc w:val="both"/>
      <w:outlineLvl w:val="2"/>
    </w:pPr>
    <w:rPr>
      <w:rFonts w:ascii="Arial" w:hAnsi="Arial" w:cs="Arial"/>
      <w:sz w:val="28"/>
    </w:rPr>
  </w:style>
  <w:style w:type="paragraph" w:styleId="Ttulo4">
    <w:name w:val="heading 4"/>
    <w:basedOn w:val="Normal"/>
    <w:next w:val="Normal"/>
    <w:qFormat/>
    <w:rsid w:val="00EC5956"/>
    <w:pPr>
      <w:keepNext/>
      <w:jc w:val="both"/>
      <w:outlineLvl w:val="3"/>
    </w:pPr>
    <w:rPr>
      <w:rFonts w:ascii="Arial" w:hAnsi="Arial" w:cs="Arial"/>
      <w:u w:val="single"/>
    </w:rPr>
  </w:style>
  <w:style w:type="paragraph" w:styleId="Ttulo5">
    <w:name w:val="heading 5"/>
    <w:basedOn w:val="Normal"/>
    <w:next w:val="Normal"/>
    <w:qFormat/>
    <w:rsid w:val="00EC5956"/>
    <w:pPr>
      <w:keepNext/>
      <w:jc w:val="both"/>
      <w:outlineLvl w:val="4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EC5956"/>
    <w:pPr>
      <w:keepNext/>
      <w:jc w:val="center"/>
      <w:outlineLvl w:val="6"/>
    </w:pPr>
    <w:rPr>
      <w:rFonts w:ascii="Arial" w:hAnsi="Arial" w:cs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D73AF1"/>
    <w:pPr>
      <w:tabs>
        <w:tab w:val="left" w:pos="600"/>
        <w:tab w:val="right" w:leader="dot" w:pos="9724"/>
      </w:tabs>
      <w:spacing w:before="120"/>
    </w:pPr>
    <w:rPr>
      <w:rFonts w:ascii="Arial" w:hAnsi="Arial"/>
      <w:b/>
      <w:caps/>
      <w:noProof/>
      <w:szCs w:val="20"/>
    </w:rPr>
  </w:style>
  <w:style w:type="paragraph" w:styleId="Ttulo">
    <w:name w:val="Title"/>
    <w:basedOn w:val="Normal"/>
    <w:qFormat/>
    <w:rsid w:val="00EC5956"/>
    <w:pPr>
      <w:widowControl w:val="0"/>
      <w:tabs>
        <w:tab w:val="left" w:pos="709"/>
        <w:tab w:val="left" w:pos="1418"/>
      </w:tabs>
      <w:spacing w:line="288" w:lineRule="auto"/>
      <w:jc w:val="center"/>
    </w:pPr>
    <w:rPr>
      <w:rFonts w:ascii="Arial" w:hAnsi="Arial"/>
      <w:b/>
      <w:strike/>
      <w:sz w:val="20"/>
      <w:szCs w:val="20"/>
      <w:lang w:eastAsia="en-US"/>
    </w:rPr>
  </w:style>
  <w:style w:type="paragraph" w:styleId="Cabealho">
    <w:name w:val="header"/>
    <w:basedOn w:val="Normal"/>
    <w:link w:val="CabealhoChar"/>
    <w:uiPriority w:val="99"/>
    <w:rsid w:val="00EC595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C5956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C5956"/>
  </w:style>
  <w:style w:type="paragraph" w:styleId="Corpodetexto">
    <w:name w:val="Body Text"/>
    <w:aliases w:val="Body3,paragraph 2,body indent,body text"/>
    <w:basedOn w:val="Normal"/>
    <w:rsid w:val="00EC5956"/>
    <w:rPr>
      <w:rFonts w:ascii="Arial" w:hAnsi="Arial"/>
      <w:b/>
      <w:color w:val="0000FF"/>
      <w:szCs w:val="20"/>
    </w:rPr>
  </w:style>
  <w:style w:type="paragraph" w:styleId="Textoembloco">
    <w:name w:val="Block Text"/>
    <w:basedOn w:val="Normal"/>
    <w:rsid w:val="00EC5956"/>
    <w:pPr>
      <w:ind w:left="1560" w:right="-1" w:hanging="1134"/>
      <w:jc w:val="both"/>
    </w:pPr>
    <w:rPr>
      <w:rFonts w:ascii="Arial" w:hAnsi="Arial"/>
      <w:sz w:val="22"/>
      <w:szCs w:val="20"/>
    </w:rPr>
  </w:style>
  <w:style w:type="paragraph" w:styleId="Corpodetexto2">
    <w:name w:val="Body Text 2"/>
    <w:basedOn w:val="Normal"/>
    <w:rsid w:val="00EC5956"/>
    <w:pPr>
      <w:spacing w:line="360" w:lineRule="auto"/>
      <w:jc w:val="both"/>
    </w:pPr>
    <w:rPr>
      <w:rFonts w:ascii="Arial" w:hAnsi="Arial" w:cs="Arial"/>
      <w:color w:val="000000"/>
      <w:sz w:val="22"/>
    </w:rPr>
  </w:style>
  <w:style w:type="character" w:styleId="Forte">
    <w:name w:val="Strong"/>
    <w:basedOn w:val="Fontepargpadro"/>
    <w:qFormat/>
    <w:rsid w:val="00EC5956"/>
    <w:rPr>
      <w:b/>
      <w:bCs/>
    </w:rPr>
  </w:style>
  <w:style w:type="character" w:styleId="Hyperlink">
    <w:name w:val="Hyperlink"/>
    <w:basedOn w:val="Fontepargpadro"/>
    <w:uiPriority w:val="99"/>
    <w:rsid w:val="00EC5956"/>
    <w:rPr>
      <w:color w:val="0000FF"/>
      <w:u w:val="single"/>
    </w:rPr>
  </w:style>
  <w:style w:type="paragraph" w:styleId="Corpodetexto3">
    <w:name w:val="Body Text 3"/>
    <w:basedOn w:val="Normal"/>
    <w:rsid w:val="00EC5956"/>
    <w:pPr>
      <w:jc w:val="both"/>
    </w:pPr>
    <w:rPr>
      <w:lang w:eastAsia="en-US"/>
    </w:rPr>
  </w:style>
  <w:style w:type="paragraph" w:customStyle="1" w:styleId="TITLE1">
    <w:name w:val="TITLE1"/>
    <w:basedOn w:val="Ttulo1"/>
    <w:rsid w:val="009A29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E0E0E0"/>
      <w:jc w:val="left"/>
    </w:pPr>
    <w:rPr>
      <w:rFonts w:ascii="Arial Black" w:hAnsi="Arial Black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rsid w:val="009A29CC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9A29CC"/>
    <w:pPr>
      <w:ind w:left="480"/>
    </w:pPr>
  </w:style>
  <w:style w:type="paragraph" w:customStyle="1" w:styleId="TITLE2">
    <w:name w:val="TITLE2"/>
    <w:basedOn w:val="TITLE1"/>
    <w:rsid w:val="002A0D47"/>
    <w:pPr>
      <w:shd w:val="clear" w:color="auto" w:fill="auto"/>
    </w:pPr>
    <w:rPr>
      <w:rFonts w:ascii="Arial" w:hAnsi="Arial"/>
      <w:b/>
      <w:color w:val="808080"/>
      <w:szCs w:val="32"/>
    </w:rPr>
  </w:style>
  <w:style w:type="paragraph" w:customStyle="1" w:styleId="SIGGA-Ttulo1">
    <w:name w:val="SIGGA - Título 1"/>
    <w:basedOn w:val="Ttulo1"/>
    <w:next w:val="SIGGA1-texto"/>
    <w:rsid w:val="00451EBD"/>
    <w:pPr>
      <w:numPr>
        <w:numId w:val="1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C0C0C0"/>
      <w:jc w:val="left"/>
    </w:pPr>
    <w:rPr>
      <w:rFonts w:ascii="Arial" w:hAnsi="Arial"/>
      <w:b/>
      <w:caps/>
      <w:color w:val="FFFFFF" w:themeColor="background1"/>
      <w:sz w:val="28"/>
    </w:rPr>
  </w:style>
  <w:style w:type="table" w:styleId="Tabelacomgrade">
    <w:name w:val="Table Grid"/>
    <w:basedOn w:val="Tabelanormal"/>
    <w:uiPriority w:val="59"/>
    <w:rsid w:val="00876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missivo1">
    <w:name w:val="index 1"/>
    <w:basedOn w:val="Normal"/>
    <w:next w:val="Normal"/>
    <w:autoRedefine/>
    <w:rsid w:val="00E71D54"/>
    <w:pPr>
      <w:ind w:left="240" w:hanging="240"/>
    </w:pPr>
    <w:rPr>
      <w:rFonts w:ascii="Calibri" w:hAnsi="Calibri"/>
      <w:sz w:val="18"/>
      <w:szCs w:val="18"/>
    </w:rPr>
  </w:style>
  <w:style w:type="paragraph" w:styleId="Remissivo2">
    <w:name w:val="index 2"/>
    <w:basedOn w:val="Normal"/>
    <w:next w:val="Normal"/>
    <w:autoRedefine/>
    <w:rsid w:val="00E71D54"/>
    <w:pPr>
      <w:ind w:left="480" w:hanging="240"/>
    </w:pPr>
    <w:rPr>
      <w:rFonts w:ascii="Calibri" w:hAnsi="Calibri"/>
      <w:sz w:val="18"/>
      <w:szCs w:val="18"/>
    </w:rPr>
  </w:style>
  <w:style w:type="paragraph" w:styleId="Remissivo3">
    <w:name w:val="index 3"/>
    <w:basedOn w:val="Normal"/>
    <w:next w:val="Normal"/>
    <w:autoRedefine/>
    <w:rsid w:val="00E71D54"/>
    <w:pPr>
      <w:ind w:left="720" w:hanging="240"/>
    </w:pPr>
    <w:rPr>
      <w:rFonts w:ascii="Calibri" w:hAnsi="Calibri"/>
      <w:sz w:val="18"/>
      <w:szCs w:val="18"/>
    </w:rPr>
  </w:style>
  <w:style w:type="paragraph" w:styleId="Remissivo4">
    <w:name w:val="index 4"/>
    <w:basedOn w:val="Normal"/>
    <w:next w:val="Normal"/>
    <w:autoRedefine/>
    <w:rsid w:val="00E71D54"/>
    <w:pPr>
      <w:ind w:left="960" w:hanging="240"/>
    </w:pPr>
    <w:rPr>
      <w:rFonts w:ascii="Calibri" w:hAnsi="Calibri"/>
      <w:sz w:val="18"/>
      <w:szCs w:val="18"/>
    </w:rPr>
  </w:style>
  <w:style w:type="paragraph" w:styleId="Remissivo5">
    <w:name w:val="index 5"/>
    <w:basedOn w:val="Normal"/>
    <w:next w:val="Normal"/>
    <w:autoRedefine/>
    <w:rsid w:val="00E71D54"/>
    <w:pPr>
      <w:ind w:left="1200" w:hanging="240"/>
    </w:pPr>
    <w:rPr>
      <w:rFonts w:ascii="Calibri" w:hAnsi="Calibri"/>
      <w:sz w:val="18"/>
      <w:szCs w:val="18"/>
    </w:rPr>
  </w:style>
  <w:style w:type="paragraph" w:styleId="Remissivo6">
    <w:name w:val="index 6"/>
    <w:basedOn w:val="Normal"/>
    <w:next w:val="Normal"/>
    <w:autoRedefine/>
    <w:rsid w:val="00E71D54"/>
    <w:pPr>
      <w:ind w:left="1440" w:hanging="240"/>
    </w:pPr>
    <w:rPr>
      <w:rFonts w:ascii="Calibri" w:hAnsi="Calibri"/>
      <w:sz w:val="18"/>
      <w:szCs w:val="18"/>
    </w:rPr>
  </w:style>
  <w:style w:type="paragraph" w:styleId="Remissivo7">
    <w:name w:val="index 7"/>
    <w:basedOn w:val="Normal"/>
    <w:next w:val="Normal"/>
    <w:autoRedefine/>
    <w:rsid w:val="00E71D54"/>
    <w:pPr>
      <w:ind w:left="1680" w:hanging="240"/>
    </w:pPr>
    <w:rPr>
      <w:rFonts w:ascii="Calibri" w:hAnsi="Calibri"/>
      <w:sz w:val="18"/>
      <w:szCs w:val="18"/>
    </w:rPr>
  </w:style>
  <w:style w:type="paragraph" w:styleId="Remissivo8">
    <w:name w:val="index 8"/>
    <w:basedOn w:val="Normal"/>
    <w:next w:val="Normal"/>
    <w:autoRedefine/>
    <w:rsid w:val="00E71D54"/>
    <w:pPr>
      <w:ind w:left="1920" w:hanging="240"/>
    </w:pPr>
    <w:rPr>
      <w:rFonts w:ascii="Calibri" w:hAnsi="Calibri"/>
      <w:sz w:val="18"/>
      <w:szCs w:val="18"/>
    </w:rPr>
  </w:style>
  <w:style w:type="paragraph" w:styleId="Remissivo9">
    <w:name w:val="index 9"/>
    <w:basedOn w:val="Normal"/>
    <w:next w:val="Normal"/>
    <w:autoRedefine/>
    <w:rsid w:val="00E71D54"/>
    <w:pPr>
      <w:ind w:left="2160" w:hanging="240"/>
    </w:pPr>
    <w:rPr>
      <w:rFonts w:ascii="Calibri" w:hAnsi="Calibri"/>
      <w:sz w:val="18"/>
      <w:szCs w:val="18"/>
    </w:rPr>
  </w:style>
  <w:style w:type="paragraph" w:styleId="Ttulodendiceremissivo">
    <w:name w:val="index heading"/>
    <w:basedOn w:val="Normal"/>
    <w:next w:val="Remissivo1"/>
    <w:rsid w:val="00E71D54"/>
    <w:pPr>
      <w:spacing w:before="240" w:after="120"/>
      <w:ind w:left="140"/>
    </w:pPr>
    <w:rPr>
      <w:rFonts w:ascii="Cambria" w:hAnsi="Cambria"/>
      <w:b/>
      <w:bCs/>
      <w:sz w:val="28"/>
      <w:szCs w:val="28"/>
    </w:rPr>
  </w:style>
  <w:style w:type="paragraph" w:styleId="Textodebalo">
    <w:name w:val="Balloon Text"/>
    <w:basedOn w:val="Normal"/>
    <w:link w:val="TextodebaloChar"/>
    <w:rsid w:val="003305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305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0571"/>
    <w:pPr>
      <w:ind w:left="720"/>
      <w:contextualSpacing/>
    </w:pPr>
  </w:style>
  <w:style w:type="paragraph" w:customStyle="1" w:styleId="SIGGA1-texto">
    <w:name w:val="SIGGA1 - texto"/>
    <w:basedOn w:val="Normal"/>
    <w:uiPriority w:val="99"/>
    <w:qFormat/>
    <w:rsid w:val="00451EBD"/>
    <w:pPr>
      <w:ind w:left="426"/>
      <w:jc w:val="both"/>
    </w:pPr>
    <w:rPr>
      <w:rFonts w:ascii="Arial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1EB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SIGGA2-texto">
    <w:name w:val="SIGGA2 - texto"/>
    <w:basedOn w:val="Normal"/>
    <w:qFormat/>
    <w:rsid w:val="00451EBD"/>
    <w:pPr>
      <w:ind w:left="561" w:firstLine="147"/>
      <w:jc w:val="both"/>
    </w:pPr>
    <w:rPr>
      <w:rFonts w:ascii="Arial" w:hAnsi="Arial" w:cs="Arial"/>
    </w:rPr>
  </w:style>
  <w:style w:type="paragraph" w:customStyle="1" w:styleId="SIGGA3-texto">
    <w:name w:val="SIGGA3 - texto"/>
    <w:basedOn w:val="Normal"/>
    <w:qFormat/>
    <w:rsid w:val="00451EBD"/>
    <w:pPr>
      <w:ind w:left="792" w:firstLine="432"/>
      <w:jc w:val="both"/>
    </w:pPr>
    <w:rPr>
      <w:rFonts w:ascii="Arial" w:hAnsi="Arial" w:cs="Arial"/>
    </w:rPr>
  </w:style>
  <w:style w:type="paragraph" w:customStyle="1" w:styleId="SIGGA-Ttulo2">
    <w:name w:val="SIGGA - Título 2"/>
    <w:basedOn w:val="TITLE2"/>
    <w:next w:val="SIGGA2-texto"/>
    <w:qFormat/>
    <w:rsid w:val="005F4DA8"/>
    <w:pPr>
      <w:numPr>
        <w:ilvl w:val="1"/>
        <w:numId w:val="13"/>
      </w:numPr>
      <w:pBdr>
        <w:bottom w:val="single" w:sz="4" w:space="1" w:color="808080"/>
      </w:pBdr>
      <w:ind w:left="792"/>
      <w:jc w:val="both"/>
      <w:outlineLvl w:val="1"/>
    </w:pPr>
    <w:rPr>
      <w:caps/>
    </w:rPr>
  </w:style>
  <w:style w:type="paragraph" w:customStyle="1" w:styleId="SIGGA-Ttulo3">
    <w:name w:val="SIGGA - Título 3"/>
    <w:basedOn w:val="PargrafodaLista"/>
    <w:next w:val="SIGGA3-texto"/>
    <w:qFormat/>
    <w:rsid w:val="005F4DA8"/>
    <w:pPr>
      <w:numPr>
        <w:ilvl w:val="2"/>
        <w:numId w:val="13"/>
      </w:numPr>
      <w:ind w:left="1225" w:hanging="505"/>
      <w:jc w:val="both"/>
      <w:outlineLvl w:val="2"/>
    </w:pPr>
    <w:rPr>
      <w:rFonts w:ascii="Arial" w:hAnsi="Arial" w:cs="Arial"/>
      <w:b/>
      <w:caps/>
    </w:rPr>
  </w:style>
  <w:style w:type="character" w:styleId="Refdecomentrio">
    <w:name w:val="annotation reference"/>
    <w:basedOn w:val="Fontepargpadro"/>
    <w:rsid w:val="00FF189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F189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F1890"/>
  </w:style>
  <w:style w:type="paragraph" w:styleId="Assuntodocomentrio">
    <w:name w:val="annotation subject"/>
    <w:basedOn w:val="Textodecomentrio"/>
    <w:next w:val="Textodecomentrio"/>
    <w:link w:val="AssuntodocomentrioChar"/>
    <w:rsid w:val="00FF18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F1890"/>
    <w:rPr>
      <w:b/>
      <w:bCs/>
    </w:rPr>
  </w:style>
  <w:style w:type="character" w:customStyle="1" w:styleId="Ttulo7Char">
    <w:name w:val="Título 7 Char"/>
    <w:basedOn w:val="Fontepargpadro"/>
    <w:link w:val="Ttulo7"/>
    <w:uiPriority w:val="99"/>
    <w:locked/>
    <w:rsid w:val="00390A4C"/>
    <w:rPr>
      <w:rFonts w:ascii="Arial" w:hAnsi="Arial" w:cs="Arial"/>
      <w:b/>
      <w:bCs/>
      <w:sz w:val="28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661ED"/>
    <w:rPr>
      <w:rFonts w:ascii="Eras Bold ITC" w:hAnsi="Eras Bold ITC" w:cs="Arial"/>
      <w:sz w:val="48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5661ED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5661ED"/>
    <w:rPr>
      <w:sz w:val="24"/>
      <w:szCs w:val="24"/>
    </w:rPr>
  </w:style>
  <w:style w:type="paragraph" w:customStyle="1" w:styleId="TableText">
    <w:name w:val="Table Text"/>
    <w:basedOn w:val="Normal"/>
    <w:rsid w:val="00070DDE"/>
    <w:pPr>
      <w:keepLines/>
    </w:pPr>
    <w:rPr>
      <w:sz w:val="16"/>
      <w:szCs w:val="20"/>
    </w:rPr>
  </w:style>
  <w:style w:type="paragraph" w:customStyle="1" w:styleId="TableHeading">
    <w:name w:val="Table Heading"/>
    <w:basedOn w:val="TableText"/>
    <w:rsid w:val="00070DDE"/>
    <w:pPr>
      <w:spacing w:before="120" w:after="120"/>
    </w:pPr>
    <w:rPr>
      <w:b/>
    </w:rPr>
  </w:style>
  <w:style w:type="table" w:styleId="TabeladeLista4-nfase6">
    <w:name w:val="List Table 4 Accent 6"/>
    <w:basedOn w:val="Tabelanormal"/>
    <w:uiPriority w:val="49"/>
    <w:rsid w:val="0022097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4-nfase6">
    <w:name w:val="Grid Table 4 Accent 6"/>
    <w:basedOn w:val="Tabelanormal"/>
    <w:uiPriority w:val="49"/>
    <w:rsid w:val="0022097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itleCover">
    <w:name w:val="Title Cover"/>
    <w:basedOn w:val="Normal"/>
    <w:next w:val="Normal"/>
    <w:rsid w:val="00EC54DC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szCs w:val="20"/>
      <w:lang w:eastAsia="en-US"/>
    </w:rPr>
  </w:style>
  <w:style w:type="paragraph" w:customStyle="1" w:styleId="Titulotopico">
    <w:name w:val="Titulo topico"/>
    <w:basedOn w:val="Normal"/>
    <w:link w:val="TitulotopicoChar"/>
    <w:qFormat/>
    <w:rsid w:val="00200306"/>
    <w:pPr>
      <w:spacing w:line="36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TitulotopicoChar">
    <w:name w:val="Titulo topico Char"/>
    <w:basedOn w:val="Fontepargpadro"/>
    <w:link w:val="Titulotopico"/>
    <w:rsid w:val="00200306"/>
    <w:rPr>
      <w:rFonts w:ascii="Arial" w:hAnsi="Arial" w:cs="Arial"/>
      <w:b/>
      <w:sz w:val="28"/>
      <w:szCs w:val="28"/>
    </w:rPr>
  </w:style>
  <w:style w:type="table" w:styleId="SombreamentoMdio1">
    <w:name w:val="Medium Shading 1"/>
    <w:basedOn w:val="Tabelanormal"/>
    <w:uiPriority w:val="63"/>
    <w:rsid w:val="00E41E2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ollab-selectable-content-wrapper">
    <w:name w:val="collab-selectable-content-wrapper"/>
    <w:basedOn w:val="Fontepargpadro"/>
    <w:rsid w:val="008159AE"/>
  </w:style>
  <w:style w:type="paragraph" w:styleId="NormalWeb">
    <w:name w:val="Normal (Web)"/>
    <w:basedOn w:val="Normal"/>
    <w:uiPriority w:val="99"/>
    <w:unhideWhenUsed/>
    <w:rsid w:val="0009592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2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9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382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4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026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2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1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F2F2F2"/>
            <w:bottom w:val="none" w:sz="0" w:space="11" w:color="auto"/>
            <w:right w:val="none" w:sz="0" w:space="23" w:color="auto"/>
          </w:divBdr>
          <w:divsChild>
            <w:div w:id="208294648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327">
                  <w:marLeft w:val="435"/>
                  <w:marRight w:val="0"/>
                  <w:marTop w:val="150"/>
                  <w:marBottom w:val="0"/>
                  <w:divBdr>
                    <w:top w:val="single" w:sz="6" w:space="8" w:color="DDDDDD"/>
                    <w:left w:val="single" w:sz="6" w:space="8" w:color="DDDDDD"/>
                    <w:bottom w:val="single" w:sz="6" w:space="8" w:color="DDDDDD"/>
                    <w:right w:val="single" w:sz="6" w:space="8" w:color="DDDDDD"/>
                  </w:divBdr>
                  <w:divsChild>
                    <w:div w:id="17387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693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1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7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00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919931">
          <w:marLeft w:val="0"/>
          <w:marRight w:val="0"/>
          <w:marTop w:val="0"/>
          <w:marBottom w:val="0"/>
          <w:divBdr>
            <w:top w:val="none" w:sz="0" w:space="15" w:color="auto"/>
            <w:left w:val="single" w:sz="24" w:space="8" w:color="F2F2F2"/>
            <w:bottom w:val="none" w:sz="0" w:space="30" w:color="auto"/>
            <w:right w:val="none" w:sz="0" w:space="8" w:color="auto"/>
          </w:divBdr>
          <w:divsChild>
            <w:div w:id="151580456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599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2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0420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74582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73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a.soares\Desktop\Proposta%20Comercial%20e%20Tecnica\Proposta%20Padrao%20v4.5%20-%202012%20-%20Tecnica%20e%20Comercial%20-%20Portugue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4EF7D8D6920468F11423AF227DAA6" ma:contentTypeVersion="11" ma:contentTypeDescription="Create a new document." ma:contentTypeScope="" ma:versionID="575b796120c1b5c92090df0036a748c8">
  <xsd:schema xmlns:xsd="http://www.w3.org/2001/XMLSchema" xmlns:xs="http://www.w3.org/2001/XMLSchema" xmlns:p="http://schemas.microsoft.com/office/2006/metadata/properties" xmlns:ns2="97fe53e0-335a-4375-b4fa-0e68ff4f54b5" xmlns:ns3="3bfeb972-f766-46a2-9bf1-91de9e13368e" targetNamespace="http://schemas.microsoft.com/office/2006/metadata/properties" ma:root="true" ma:fieldsID="ad7a1e5e330832e98e5c880ee823df3e" ns2:_="" ns3:_="">
    <xsd:import namespace="97fe53e0-335a-4375-b4fa-0e68ff4f54b5"/>
    <xsd:import namespace="3bfeb972-f766-46a2-9bf1-91de9e1336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e53e0-335a-4375-b4fa-0e68ff4f5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eb972-f766-46a2-9bf1-91de9e1336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27B1E-06F8-4AE5-959D-D9B92903B5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1A9153-65E5-4C44-A11A-36F37A946E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3F0BFA-4BB0-47EA-9E9C-F196CA071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e53e0-335a-4375-b4fa-0e68ff4f54b5"/>
    <ds:schemaRef ds:uri="3bfeb972-f766-46a2-9bf1-91de9e133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E36E06-BF8C-4768-9F68-24B1C4BB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Padrao v4.5 - 2012 - Tecnica e Comercial - Portugues.dotx</Template>
  <TotalTime>76</TotalTime>
  <Pages>2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Soares</dc:creator>
  <cp:keywords/>
  <dc:description/>
  <cp:lastModifiedBy>David Kennedy</cp:lastModifiedBy>
  <cp:revision>18</cp:revision>
  <cp:lastPrinted>2025-04-16T19:38:00Z</cp:lastPrinted>
  <dcterms:created xsi:type="dcterms:W3CDTF">2024-11-27T18:07:00Z</dcterms:created>
  <dcterms:modified xsi:type="dcterms:W3CDTF">2025-05-13T13:12:00Z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0x010100EE44EF7D8D6920468F11423AF227DAA6</vt:lpwstr>
  </property>
</Properties>
</file>